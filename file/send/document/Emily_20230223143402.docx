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640" name="Picture 6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41" name="Picture 6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720" name="Picture 7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721" name="Picture 7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00" name="Picture 8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01" name="Picture 8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80" name="Picture 8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81" name="Picture 8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960" name="Picture 9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26" name="Picture 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7" name="Picture 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8" name="Picture 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9" name="Picture 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0" name="Picture 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1" name="Picture 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2" name="Picture 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33" name="Picture 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34" name="Picture 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35" name="Picture 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6" name="Picture 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7" name="Picture 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8" name="Picture 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9" name="Picture 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0" name="Picture 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1" name="Picture 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42" name="Picture 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43" name="Picture 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44" name="Picture 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5" name="Picture 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6" name="Picture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7" name="Picture 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8" name="Picture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9" name="Picture 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0" name="Picture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1" name="Picture 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2" name="Picture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3" name="Picture 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54" name="Picture 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5" name="Picture 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56" name="Picture 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7" name="Picture 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8" name="Picture 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9" name="Picture 9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61" name="Picture 9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040" name="Picture 10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2" name="Picture 9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3" name="Picture 9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4" name="Picture 9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5" name="Picture 9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6" name="Picture 9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7" name="Picture 9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68" name="Picture 9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69" name="Picture 9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0" name="Picture 9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71" name="Picture 9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72" name="Picture 9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73" name="Picture 9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74" name="Picture 9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75" name="Picture 9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76" name="Picture 9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7" name="Picture 9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8" name="Picture 9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9" name="Picture 9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0" name="Picture 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81" name="Picture 9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2" name="Picture 9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83" name="Picture 9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4" name="Picture 9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85" name="Picture 9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6" name="Picture 9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7" name="Picture 9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8" name="Picture 9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9" name="Picture 9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0" name="Picture 9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1" name="Picture 9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2" name="Picture 9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3" name="Picture 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4" name="Picture 9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5" name="Picture 9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6" name="Picture 9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7" name="Picture 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8" name="Picture 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9" name="Picture 9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0" name="Picture 1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1" name="Picture 10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2" name="Picture 1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3" name="Picture 10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04" name="Picture 10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05" name="Picture 10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06" name="Picture 10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7" name="Picture 10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8" name="Picture 10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9" name="Picture 10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0" name="Picture 10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1" name="Picture 10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2" name="Picture 10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13" name="Picture 10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14" name="Picture 10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15" name="Picture 10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6" name="Picture 10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7" name="Picture 10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8" name="Picture 10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9" name="Picture 10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0" name="Picture 10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21" name="Picture 10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22" name="Picture 10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23" name="Picture 10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24" name="Picture 10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5" name="Picture 1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26" name="Picture 10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7" name="Picture 10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28" name="Picture 1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9" name="Picture 10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0" name="Picture 10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1" name="Picture 10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2" name="Picture 10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3" name="Picture 10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34" name="Picture 10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5" name="Picture 10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36" name="Picture 10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7" name="Picture 10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8" name="Picture 10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9" name="Picture 10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041" name="Picture 10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120" name="Picture 1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2" name="Picture 10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43" name="Picture 10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4" name="Picture 10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45" name="Picture 10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6" name="Picture 10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47" name="Picture 10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48" name="Picture 10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49" name="Picture 10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0" name="Picture 10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51" name="Picture 1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2" name="Picture 10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53" name="Picture 10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4" name="Picture 10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55" name="Picture 10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6" name="Picture 10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7" name="Picture 10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8" name="Picture 10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9" name="Picture 10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0" name="Picture 10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61" name="Picture 10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2" name="Picture 10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63" name="Picture 10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4" name="Picture 10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65" name="Picture 10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6" name="Picture 10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7" name="Picture 10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8" name="Picture 10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9" name="Picture 10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0" name="Picture 10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71" name="Picture 10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2" name="Picture 10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73" name="Picture 10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4" name="Picture 10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5" name="Picture 10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6" name="Picture 10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7" name="Picture 10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78" name="Picture 10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9" name="Picture 10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0" name="Picture 10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81" name="Picture 10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2" name="Picture 10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83" name="Picture 10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4" name="Picture 10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5" name="Picture 10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6" name="Picture 10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7" name="Picture 10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88" name="Picture 10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9" name="Picture 10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0" name="Picture 10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1" name="Picture 10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2" name="Picture 10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93" name="Picture 10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94" name="Picture 10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95" name="Picture 10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6" name="Picture 10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8" name="Picture 10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9" name="Picture 10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0" name="Picture 1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1" name="Picture 1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02" name="Picture 1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03" name="Picture 1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04" name="Picture 1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5" name="Picture 1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6" name="Picture 1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7" name="Picture 1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8" name="Picture 1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9" name="Picture 1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0" name="Picture 1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1" name="Picture 1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2" name="Picture 1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3" name="Picture 1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14" name="Picture 1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5" name="Picture 1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16" name="Picture 1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7" name="Picture 1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8" name="Picture 1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9" name="Picture 1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121" name="Picture 1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200" name="Picture 1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2" name="Picture 1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3" name="Picture 1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4" name="Picture 1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5" name="Picture 1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6" name="Picture 1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7" name="Picture 1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28" name="Picture 1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29" name="Picture 1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0" name="Picture 1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1" name="Picture 1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2" name="Picture 1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3" name="Picture 1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4" name="Picture 1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5" name="Picture 1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6" name="Picture 1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7" name="Picture 1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8" name="Picture 1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9" name="Picture 1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0" name="Picture 1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1" name="Picture 1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2" name="Picture 1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3" name="Picture 1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4" name="Picture 1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5" name="Picture 1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46" name="Picture 1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47" name="Picture 1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48" name="Picture 1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9" name="Picture 1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0" name="Picture 1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51" name="Picture 1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2" name="Picture 1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53" name="Picture 1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4" name="Picture 1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5" name="Picture 1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6" name="Picture 1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7" name="Picture 1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58" name="Picture 1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9" name="Picture 1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0" name="Picture 1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61" name="Picture 1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2" name="Picture 1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63" name="Picture 1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4" name="Picture 1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5" name="Picture 1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6" name="Picture 1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7" name="Picture 1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68" name="Picture 1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9" name="Picture 1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0" name="Picture 1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1" name="Picture 1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2" name="Picture 1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3" name="Picture 1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4" name="Picture 1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5" name="Picture 1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6" name="Picture 1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7" name="Picture 1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8" name="Picture 1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9" name="Picture 1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0" name="Picture 1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1" name="Picture 1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82" name="Picture 1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83" name="Picture 1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84" name="Picture 1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5" name="Picture 1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6" name="Picture 1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7" name="Picture 1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8" name="Picture 1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9" name="Picture 1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0" name="Picture 1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1" name="Picture 1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2" name="Picture 1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3" name="Picture 1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94" name="Picture 1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5" name="Picture 1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96" name="Picture 1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7" name="Picture 1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8" name="Picture 1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9" name="Picture 1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01" name="Picture 1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280" name="Picture 1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2" name="Picture 1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03" name="Picture 1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4" name="Picture 1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05" name="Picture 1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6" name="Picture 1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07" name="Picture 1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08" name="Picture 1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09" name="Picture 1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0" name="Picture 1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1" name="Picture 1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2" name="Picture 1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3" name="Picture 1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4" name="Picture 1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5" name="Picture 1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6" name="Picture 1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7" name="Picture 1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8" name="Picture 1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9" name="Picture 1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0" name="Picture 1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21" name="Picture 1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2" name="Picture 1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23" name="Picture 1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4" name="Picture 1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25" name="Picture 1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26" name="Picture 1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27" name="Picture 1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28" name="Picture 1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9" name="Picture 1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0" name="Picture 1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31" name="Picture 1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2" name="Picture 1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33" name="Picture 1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4" name="Picture 1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35" name="Picture 1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36" name="Picture 1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37" name="Picture 1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38" name="Picture 1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9" name="Picture 1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0" name="Picture 1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41" name="Picture 1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2" name="Picture 1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43" name="Picture 1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4" name="Picture 1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5" name="Picture 1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6" name="Picture 1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7" name="Picture 1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48" name="Picture 1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9" name="Picture 1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0" name="Picture 1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51" name="Picture 1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2" name="Picture 1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3" name="Picture 1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4" name="Picture 1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5" name="Picture 1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56" name="Picture 1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7" name="Picture 1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58" name="Picture 1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9" name="Picture 1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0" name="Picture 1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61" name="Picture 1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2" name="Picture 1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3" name="Picture 1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4" name="Picture 1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5" name="Picture 1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66" name="Picture 1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7" name="Picture 1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68" name="Picture 1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9" name="Picture 1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0" name="Picture 1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1" name="Picture 1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2" name="Picture 1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3" name="Picture 1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74" name="Picture 1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5" name="Picture 1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76" name="Picture 1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7" name="Picture 1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8" name="Picture 1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9" name="Picture 1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81" name="Picture 1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360" name="Picture 1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2" name="Picture 1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3" name="Picture 1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4" name="Picture 1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5" name="Picture 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6" name="Picture 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7" name="Picture 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88" name="Picture 1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89" name="Picture 1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0" name="Picture 1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1" name="Picture 1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92" name="Picture 1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3" name="Picture 1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94" name="Picture 1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5" name="Picture 1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96" name="Picture 1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7" name="Picture 1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8" name="Picture 1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9" name="Picture 1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0" name="Picture 1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1" name="Picture 1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2" name="Picture 1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3" name="Picture 1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4" name="Picture 1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5" name="Picture 1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06" name="Picture 1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07" name="Picture 1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08" name="Picture 1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9" name="Picture 1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0" name="Picture 1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1" name="Picture 1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2" name="Picture 1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3" name="Picture 1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4" name="Picture 1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15" name="Picture 1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16" name="Picture 1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17" name="Picture 1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8" name="Picture 1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9" name="Picture 1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0" name="Picture 1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1" name="Picture 1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2" name="Picture 1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3" name="Picture 1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24" name="Picture 1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25" name="Picture 1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26" name="Picture 1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7" name="Picture 1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8" name="Picture 1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9" name="Picture 1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0" name="Picture 1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1" name="Picture 1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2" name="Picture 1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3" name="Picture 1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4" name="Picture 1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5" name="Picture 1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6" name="Picture 1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7" name="Picture 1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8" name="Picture 1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9" name="Picture 1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0" name="Picture 1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41" name="Picture 1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2" name="Picture 1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3" name="Picture 1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4" name="Picture 1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5" name="Picture 1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46" name="Picture 1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7" name="Picture 1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48" name="Picture 1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9" name="Picture 1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50" name="Picture 1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1" name="Picture 1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2" name="Picture 1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3" name="Picture 1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54" name="Picture 1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55" name="Picture 1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56" name="Picture 1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57" name="Picture 1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8" name="Picture 1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9" name="Picture 1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361" name="Picture 1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440" name="Picture 1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2" name="Picture 1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3" name="Picture 1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4" name="Picture 1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5" name="Picture 1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6" name="Picture 1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7" name="Picture 1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68" name="Picture 1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69" name="Picture 1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0" name="Picture 1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71" name="Picture 1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2" name="Picture 1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73" name="Picture 1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4" name="Picture 1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75" name="Picture 1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6" name="Picture 1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7" name="Picture 1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8" name="Picture 1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9" name="Picture 1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0" name="Picture 1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81" name="Picture 1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2" name="Picture 1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83" name="Picture 1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4" name="Picture 1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85" name="Picture 1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86" name="Picture 1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87" name="Picture 1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88" name="Picture 1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9" name="Picture 1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0" name="Picture 1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91" name="Picture 1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2" name="Picture 1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93" name="Picture 1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4" name="Picture 1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95" name="Picture 1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96" name="Picture 1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97" name="Picture 1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98" name="Picture 1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9" name="Picture 1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0" name="Picture 1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01" name="Picture 1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2" name="Picture 1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03" name="Picture 1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04" name="Picture 1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05" name="Picture 1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06" name="Picture 1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7" name="Picture 1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08" name="Picture 1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9" name="Picture 1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0" name="Picture 1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11" name="Picture 1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2" name="Picture 1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13" name="Picture 1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14" name="Picture 1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15" name="Picture 1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16" name="Picture 1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7" name="Picture 1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18" name="Picture 1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9" name="Picture 1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0" name="Picture 1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21" name="Picture 1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2" name="Picture 1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3" name="Picture 1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4" name="Picture 1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5" name="Picture 1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26" name="Picture 1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7" name="Picture 1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28" name="Picture 1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9" name="Picture 1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0" name="Picture 1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1" name="Picture 1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2" name="Picture 1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3" name="Picture 1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34" name="Picture 1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5" name="Picture 1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36" name="Picture 1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7" name="Picture 1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8" name="Picture 1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9" name="Picture 1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441" name="Picture 1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520" name="Picture 1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2" name="Picture 1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43" name="Picture 1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4" name="Picture 1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45" name="Picture 1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6" name="Picture 1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47" name="Picture 1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48" name="Picture 1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49" name="Picture 1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0" name="Picture 1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1" name="Picture 1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2" name="Picture 1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3" name="Picture 1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4" name="Picture 1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5" name="Picture 1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6" name="Picture 1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7" name="Picture 1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8" name="Picture 1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9" name="Picture 1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0" name="Picture 1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1" name="Picture 1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2" name="Picture 1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3" name="Picture 1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4" name="Picture 1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5" name="Picture 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66" name="Picture 1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67" name="Picture 1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68" name="Picture 1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9" name="Picture 1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0" name="Picture 1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1" name="Picture 1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2" name="Picture 1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3" name="Picture 1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4" name="Picture 1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75" name="Picture 1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76" name="Picture 1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77" name="Picture 1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8" name="Picture 1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9" name="Picture 1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0" name="Picture 1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1" name="Picture 1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2" name="Picture 1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3" name="Picture 1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84" name="Picture 1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85" name="Picture 1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86" name="Picture 1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7" name="Picture 1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8" name="Picture 1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9" name="Picture 1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0" name="Picture 1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1" name="Picture 1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2" name="Picture 1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93" name="Picture 1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94" name="Picture 1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95" name="Picture 1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6" name="Picture 1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7" name="Picture 1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8" name="Picture 1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9" name="Picture 1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0" name="Picture 1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1" name="Picture 1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02" name="Picture 1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03" name="Picture 1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04" name="Picture 1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5" name="Picture 1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6" name="Picture 1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7" name="Picture 1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8" name="Picture 1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9" name="Picture 1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0" name="Picture 1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1" name="Picture 1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2" name="Picture 1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3" name="Picture 1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14" name="Picture 1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5" name="Picture 1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16" name="Picture 1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7" name="Picture 1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8" name="Picture 1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9" name="Picture 1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521" name="Picture 1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600" name="Picture 16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2" name="Picture 1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23" name="Picture 1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4" name="Picture 1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25" name="Picture 1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6" name="Picture 1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27" name="Picture 1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28" name="Picture 1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29" name="Picture 1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0" name="Picture 1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1" name="Picture 1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32" name="Picture 1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3" name="Picture 1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34" name="Picture 1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5" name="Picture 1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36" name="Picture 1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7" name="Picture 1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8" name="Picture 1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9" name="Picture 1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0" name="Picture 1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1" name="Picture 1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2" name="Picture 1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3" name="Picture 1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4" name="Picture 1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5" name="Picture 1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46" name="Picture 1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47" name="Picture 1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48" name="Picture 1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9" name="Picture 1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0" name="Picture 1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51" name="Picture 1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2" name="Picture 1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53" name="Picture 1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4" name="Picture 1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55" name="Picture 1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56" name="Picture 1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57" name="Picture 1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58" name="Picture 1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9" name="Picture 1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0" name="Picture 1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61" name="Picture 1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2" name="Picture 1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63" name="Picture 1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64" name="Picture 1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65" name="Picture 1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66" name="Picture 1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7" name="Picture 1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68" name="Picture 1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9" name="Picture 1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0" name="Picture 1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71" name="Picture 1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2" name="Picture 1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73" name="Picture 1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74" name="Picture 1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75" name="Picture 1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76" name="Picture 1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7" name="Picture 1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78" name="Picture 1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9" name="Picture 1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0" name="Picture 1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81" name="Picture 1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2" name="Picture 1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3" name="Picture 1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4" name="Picture 1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5" name="Picture 1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86" name="Picture 1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7" name="Picture 1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88" name="Picture 1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9" name="Picture 1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90" name="Picture 1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1" name="Picture 1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2" name="Picture 1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3" name="Picture 1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94" name="Picture 1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95" name="Picture 1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96" name="Picture 1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97" name="Picture 1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8" name="Picture 1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9" name="Picture 1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01" name="Picture 16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680" name="Picture 16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2" name="Picture 1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03" name="Picture 1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4" name="Picture 1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05" name="Picture 1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6" name="Picture 1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07" name="Picture 1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08" name="Picture 1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09" name="Picture 1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0" name="Picture 1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11" name="Picture 1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2" name="Picture 1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13" name="Picture 1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4" name="Picture 1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15" name="Picture 1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6" name="Picture 1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7" name="Picture 1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8" name="Picture 1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9" name="Picture 1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0" name="Picture 1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21" name="Picture 1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2" name="Picture 1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23" name="Picture 1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4" name="Picture 1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25" name="Picture 1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26" name="Picture 1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27" name="Picture 1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28" name="Picture 1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9" name="Picture 1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0" name="Picture 1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31" name="Picture 1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2" name="Picture 1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33" name="Picture 1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4" name="Picture 1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35" name="Picture 1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36" name="Picture 1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37" name="Picture 1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38" name="Picture 1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9" name="Picture 1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0" name="Picture 1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41" name="Picture 1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2" name="Picture 1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43" name="Picture 1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44" name="Picture 1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45" name="Picture 1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46" name="Picture 1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7" name="Picture 1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48" name="Picture 1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9" name="Picture 1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0" name="Picture 1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51" name="Picture 1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2" name="Picture 1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53" name="Picture 1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54" name="Picture 1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55" name="Picture 1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56" name="Picture 1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7" name="Picture 1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58" name="Picture 1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9" name="Picture 1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0" name="Picture 1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61" name="Picture 1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62" name="Picture 1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63" name="Picture 1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64" name="Picture 1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5" name="Picture 1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66" name="Picture 1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7" name="Picture 1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68" name="Picture 1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9" name="Picture 1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0" name="Picture 1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1" name="Picture 1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2" name="Picture 1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3" name="Picture 1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74" name="Picture 1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5" name="Picture 1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76" name="Picture 1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7" name="Picture 1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8" name="Picture 1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9" name="Picture 1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81" name="Picture 16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760" name="Picture 17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14:34:02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2" name="Picture 1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83" name="Picture 1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4" name="Picture 1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85" name="Picture 1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6" name="Picture 1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87" name="Picture 1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88" name="Picture 1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89" name="Picture 1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0" name="Picture 1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91" name="Picture 1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92" name="Picture 1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93" name="Picture 1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94" name="Picture 1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95" name="Picture 1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96" name="Picture 1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7" name="Picture 1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8" name="Picture 1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9" name="Picture 1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0" name="Picture 1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01" name="Picture 1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2" name="Picture 1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03" name="Picture 1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4" name="Picture 1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05" name="Picture 1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6" name="Picture 1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7" name="Picture 1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8" name="Picture 1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9" name="Picture 1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0" name="Picture 1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1" name="Picture 1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2" name="Picture 1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3" name="Picture 1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4" name="Picture 1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15" name="Picture 1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16" name="Picture 1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17" name="Picture 1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8" name="Picture 1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9" name="Picture 1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0" name="Picture 1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1" name="Picture 1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2" name="Picture 1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3" name="Picture 1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24" name="Picture 1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25" name="Picture 1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26" name="Picture 1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7" name="Picture 1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8" name="Picture 1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9" name="Picture 1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0" name="Picture 1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1" name="Picture 1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2" name="Picture 1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33" name="Picture 1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34" name="Picture 1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35" name="Picture 1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6" name="Picture 1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7" name="Picture 1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8" name="Picture 1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9" name="Picture 1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0" name="Picture 1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1" name="Picture 1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42" name="Picture 1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43" name="Picture 1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44" name="Picture 1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5" name="Picture 1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6" name="Picture 1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7" name="Picture 1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8" name="Picture 1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9" name="Picture 1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0" name="Picture 1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1" name="Picture 1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2" name="Picture 1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3" name="Picture 1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4" name="Picture 1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5" name="Picture 1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6" name="Picture 1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7" name="Picture 1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8" name="Picture 1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9" name="Picture 1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