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asic"/>
      </w:pPr>
      <w:r>
        <w:t>蔡景辰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14:37:34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杜雨宸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14:37:34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李茉莉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240" name="Picture 2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14:37:34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邹艺洋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241" name="Picture 2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320" name="Picture 3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14:37:34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焦韵嘉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21" name="Picture 3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400" name="Picture 4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14:37:34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杨宝怡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401" name="Picture 4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480" name="Picture 4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14:37:34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刘芸初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481" name="Picture 4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560" name="Picture 5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14:37:34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0" name="Picture 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1" name="Picture 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0" name="Picture 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1" name="Picture 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52" name="Picture 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53" name="Picture 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林小淳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561" name="Picture 5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640" name="Picture 6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14:37:34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2" name="Picture 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3" name="Picture 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4" name="Picture 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5" name="Picture 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86" name="Picture 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87" name="Picture 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1" name="Picture 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2" name="Picture 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3" name="Picture 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04" name="Picture 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05" name="Picture 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06" name="Picture 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7" name="Picture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8" name="Picture 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9" name="Picture 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1" name="Picture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2" name="Picture 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13" name="Picture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14" name="Picture 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15" name="Picture 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7" name="Picture 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8" name="Picture 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9" name="Picture 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0" name="Picture 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1" name="Picture 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22" name="Picture 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23" name="Picture 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24" name="Picture 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5" name="Picture 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6" name="Picture 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7" name="Picture 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9" name="Picture 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30" name="Picture 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31" name="Picture 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32" name="Picture 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33" name="Picture 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4" name="Picture 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35" name="Picture 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6" name="Picture 6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37" name="Picture 6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38" name="Picture 6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39" name="Picture 6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郑晴晴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641" name="Picture 6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720" name="Picture 7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14:37:34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2" name="Picture 6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43" name="Picture 6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4" name="Picture 6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45" name="Picture 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6" name="Picture 6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47" name="Picture 6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48" name="Picture 6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49" name="Picture 6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50" name="Picture 6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51" name="Picture 6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52" name="Picture 6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53" name="Picture 6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54" name="Picture 6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55" name="Picture 6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56" name="Picture 6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57" name="Picture 6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58" name="Picture 6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59" name="Picture 6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60" name="Picture 6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61" name="Picture 6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62" name="Picture 6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63" name="Picture 6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64" name="Picture 6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65" name="Picture 6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66" name="Picture 6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67" name="Picture 6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68" name="Picture 6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69" name="Picture 6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70" name="Picture 6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71" name="Picture 6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72" name="Picture 6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73" name="Picture 6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74" name="Picture 6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75" name="Picture 6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76" name="Picture 6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77" name="Picture 6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78" name="Picture 6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79" name="Picture 6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80" name="Picture 6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81" name="Picture 6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82" name="Picture 6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83" name="Picture 6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84" name="Picture 6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85" name="Picture 6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86" name="Picture 6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87" name="Picture 6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88" name="Picture 6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89" name="Picture 6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90" name="Picture 6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91" name="Picture 6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92" name="Picture 6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93" name="Picture 6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94" name="Picture 6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695" name="Picture 6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96" name="Picture 6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97" name="Picture 6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98" name="Picture 6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99" name="Picture 6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00" name="Picture 7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01" name="Picture 7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02" name="Picture 7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03" name="Picture 7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04" name="Picture 7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05" name="Picture 7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06" name="Picture 7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07" name="Picture 7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08" name="Picture 7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09" name="Picture 7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10" name="Picture 7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11" name="Picture 7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12" name="Picture 7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13" name="Picture 7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14" name="Picture 7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15" name="Picture 7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16" name="Picture 7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17" name="Picture 7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18" name="Picture 7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19" name="Picture 7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毛与之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721" name="Picture 7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800" name="Picture 8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14:37:34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22" name="Picture 7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23" name="Picture 7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24" name="Picture 7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25" name="Picture 7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26" name="Picture 7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27" name="Picture 7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28" name="Picture 7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29" name="Picture 7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30" name="Picture 7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31" name="Picture 7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32" name="Picture 7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33" name="Picture 7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34" name="Picture 7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35" name="Picture 7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36" name="Picture 7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37" name="Picture 7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38" name="Picture 7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39" name="Picture 7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40" name="Picture 7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41" name="Picture 7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42" name="Picture 7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43" name="Picture 7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44" name="Picture 7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45" name="Picture 7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46" name="Picture 7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47" name="Picture 7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48" name="Picture 7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49" name="Picture 7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50" name="Picture 7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51" name="Picture 7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52" name="Picture 7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53" name="Picture 7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54" name="Picture 7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55" name="Picture 7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56" name="Picture 7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57" name="Picture 7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58" name="Picture 7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59" name="Picture 7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60" name="Picture 7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61" name="Picture 7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62" name="Picture 7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63" name="Picture 7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64" name="Picture 7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65" name="Picture 7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66" name="Picture 7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67" name="Picture 7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68" name="Picture 7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69" name="Picture 7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70" name="Picture 7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71" name="Picture 7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72" name="Picture 7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73" name="Picture 7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74" name="Picture 7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75" name="Picture 7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76" name="Picture 7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77" name="Picture 7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78" name="Picture 7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79" name="Picture 7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80" name="Picture 7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81" name="Picture 7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82" name="Picture 7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83" name="Picture 7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84" name="Picture 7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85" name="Picture 7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86" name="Picture 7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87" name="Picture 7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88" name="Picture 7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89" name="Picture 7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90" name="Picture 7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91" name="Picture 7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92" name="Picture 7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93" name="Picture 7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94" name="Picture 7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95" name="Picture 7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96" name="Picture 7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97" name="Picture 7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98" name="Picture 7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799" name="Picture 7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周茉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801" name="Picture 8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880" name="Picture 8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14:37:34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02" name="Picture 8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03" name="Picture 8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04" name="Picture 8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05" name="Picture 8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06" name="Picture 8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07" name="Picture 8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08" name="Picture 8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09" name="Picture 8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10" name="Picture 8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11" name="Picture 8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12" name="Picture 8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13" name="Picture 8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14" name="Picture 8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15" name="Picture 8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16" name="Picture 8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17" name="Picture 8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18" name="Picture 8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19" name="Picture 8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20" name="Picture 8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21" name="Picture 8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22" name="Picture 8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23" name="Picture 8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24" name="Picture 8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25" name="Picture 8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26" name="Picture 8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27" name="Picture 8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28" name="Picture 8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29" name="Picture 8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30" name="Picture 8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31" name="Picture 8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32" name="Picture 8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33" name="Picture 8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34" name="Picture 8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35" name="Picture 8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36" name="Picture 8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37" name="Picture 8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38" name="Picture 8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39" name="Picture 8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40" name="Picture 8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41" name="Picture 8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42" name="Picture 8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43" name="Picture 8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44" name="Picture 8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45" name="Picture 8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46" name="Picture 8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47" name="Picture 8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48" name="Picture 8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49" name="Picture 8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50" name="Picture 8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51" name="Picture 8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52" name="Picture 8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53" name="Picture 8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54" name="Picture 8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55" name="Picture 8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56" name="Picture 8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57" name="Picture 8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58" name="Picture 8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59" name="Picture 8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60" name="Picture 8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61" name="Picture 8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62" name="Picture 8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63" name="Picture 8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64" name="Picture 8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65" name="Picture 8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66" name="Picture 8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67" name="Picture 8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68" name="Picture 8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69" name="Picture 8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70" name="Picture 8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71" name="Picture 8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72" name="Picture 8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73" name="Picture 8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74" name="Picture 8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75" name="Picture 8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76" name="Picture 8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77" name="Picture 8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78" name="Picture 8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79" name="Picture 8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周及舜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881" name="Picture 8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960" name="Picture 9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14:37:34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82" name="Picture 8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83" name="Picture 8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84" name="Picture 8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85" name="Picture 8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86" name="Picture 8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87" name="Picture 8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88" name="Picture 8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89" name="Picture 8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90" name="Picture 8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91" name="Picture 8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92" name="Picture 8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93" name="Picture 8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94" name="Picture 8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95" name="Picture 8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96" name="Picture 8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97" name="Picture 8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98" name="Picture 8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99" name="Picture 8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00" name="Picture 9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01" name="Picture 9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02" name="Picture 9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03" name="Picture 9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04" name="Picture 9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05" name="Picture 9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06" name="Picture 9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07" name="Picture 9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08" name="Picture 9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09" name="Picture 9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10" name="Picture 9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11" name="Picture 9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12" name="Picture 9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13" name="Picture 9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14" name="Picture 9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15" name="Picture 9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16" name="Picture 9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17" name="Picture 9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18" name="Picture 9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19" name="Picture 9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20" name="Picture 9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21" name="Picture 9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22" name="Picture 9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23" name="Picture 9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24" name="Picture 9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25" name="Picture 9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26" name="Picture 9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27" name="Picture 9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28" name="Picture 9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29" name="Picture 9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30" name="Picture 9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31" name="Picture 9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32" name="Picture 9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33" name="Picture 9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34" name="Picture 9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35" name="Picture 9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36" name="Picture 9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37" name="Picture 9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38" name="Picture 9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39" name="Picture 9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40" name="Picture 9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41" name="Picture 9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42" name="Picture 9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43" name="Picture 9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44" name="Picture 9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45" name="Picture 9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46" name="Picture 9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47" name="Picture 9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48" name="Picture 9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49" name="Picture 9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50" name="Picture 9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51" name="Picture 9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52" name="Picture 9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53" name="Picture 9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54" name="Picture 9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55" name="Picture 9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56" name="Picture 9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57" name="Picture 9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58" name="Picture 9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59" name="Picture 9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孙哲瀚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961" name="Picture 9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1040" name="Picture 10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14:37:34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62" name="Picture 9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63" name="Picture 9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64" name="Picture 9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65" name="Picture 9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66" name="Picture 9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67" name="Picture 9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68" name="Picture 9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69" name="Picture 9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70" name="Picture 9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71" name="Picture 9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72" name="Picture 9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73" name="Picture 9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74" name="Picture 9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75" name="Picture 9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76" name="Picture 9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77" name="Picture 9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78" name="Picture 9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79" name="Picture 9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80" name="Picture 9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81" name="Picture 9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82" name="Picture 9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83" name="Picture 9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84" name="Picture 9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85" name="Picture 9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86" name="Picture 9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87" name="Picture 9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88" name="Picture 9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89" name="Picture 9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90" name="Picture 9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91" name="Picture 9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92" name="Picture 9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93" name="Picture 9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94" name="Picture 9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95" name="Picture 9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96" name="Picture 9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97" name="Picture 9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98" name="Picture 9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99" name="Picture 9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00" name="Picture 10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01" name="Picture 10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02" name="Picture 10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03" name="Picture 10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04" name="Picture 10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05" name="Picture 10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06" name="Picture 10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07" name="Picture 10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08" name="Picture 10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09" name="Picture 10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10" name="Picture 10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11" name="Picture 10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12" name="Picture 10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13" name="Picture 10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14" name="Picture 10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15" name="Picture 10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16" name="Picture 10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17" name="Picture 10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18" name="Picture 10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19" name="Picture 10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20" name="Picture 10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21" name="Picture 10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22" name="Picture 10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23" name="Picture 10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24" name="Picture 10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25" name="Picture 10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26" name="Picture 10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27" name="Picture 10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28" name="Picture 10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29" name="Picture 10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30" name="Picture 10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31" name="Picture 10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32" name="Picture 10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33" name="Picture 10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34" name="Picture 10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35" name="Picture 10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36" name="Picture 10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37" name="Picture 10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38" name="Picture 10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39" name="Picture 10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周悦橦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041" name="Picture 10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1120" name="Picture 1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14:37:34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42" name="Picture 10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43" name="Picture 10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44" name="Picture 10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45" name="Picture 10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46" name="Picture 10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47" name="Picture 10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48" name="Picture 10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49" name="Picture 10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50" name="Picture 10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51" name="Picture 1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52" name="Picture 10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53" name="Picture 10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54" name="Picture 10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55" name="Picture 10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56" name="Picture 10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57" name="Picture 10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58" name="Picture 10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59" name="Picture 10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60" name="Picture 10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61" name="Picture 10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62" name="Picture 10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63" name="Picture 10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64" name="Picture 10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65" name="Picture 10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66" name="Picture 10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67" name="Picture 10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68" name="Picture 10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69" name="Picture 10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70" name="Picture 10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71" name="Picture 10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72" name="Picture 10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73" name="Picture 10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74" name="Picture 10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75" name="Picture 10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76" name="Picture 10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77" name="Picture 10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78" name="Picture 10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79" name="Picture 10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80" name="Picture 10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81" name="Picture 10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82" name="Picture 10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83" name="Picture 10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84" name="Picture 10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85" name="Picture 10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86" name="Picture 10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87" name="Picture 10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88" name="Picture 10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89" name="Picture 10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90" name="Picture 10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91" name="Picture 10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92" name="Picture 10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93" name="Picture 10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94" name="Picture 10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95" name="Picture 10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96" name="Picture 10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97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98" name="Picture 10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99" name="Picture 10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00" name="Picture 1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01" name="Picture 1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02" name="Picture 1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03" name="Picture 1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04" name="Picture 1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05" name="Picture 1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06" name="Picture 1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07" name="Picture 1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08" name="Picture 1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09" name="Picture 1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10" name="Picture 1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11" name="Picture 1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12" name="Picture 1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13" name="Picture 1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14" name="Picture 1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15" name="Picture 1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16" name="Picture 1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17" name="Picture 1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18" name="Picture 1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19" name="Picture 1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万雨希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121" name="Picture 1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1200" name="Picture 12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14:37:34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22" name="Picture 1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23" name="Picture 1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24" name="Picture 1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25" name="Picture 1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26" name="Picture 1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27" name="Picture 1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28" name="Picture 1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29" name="Picture 1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30" name="Picture 1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31" name="Picture 1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32" name="Picture 1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33" name="Picture 1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34" name="Picture 1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35" name="Picture 1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36" name="Picture 1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37" name="Picture 1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38" name="Picture 1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39" name="Picture 1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40" name="Picture 1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41" name="Picture 1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42" name="Picture 1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43" name="Picture 1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44" name="Picture 1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45" name="Picture 1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46" name="Picture 1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47" name="Picture 1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48" name="Picture 1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49" name="Picture 1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50" name="Picture 1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51" name="Picture 1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52" name="Picture 1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53" name="Picture 1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54" name="Picture 1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55" name="Picture 1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56" name="Picture 1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57" name="Picture 1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58" name="Picture 1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59" name="Picture 1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60" name="Picture 1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61" name="Picture 1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62" name="Picture 1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63" name="Picture 1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64" name="Picture 1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65" name="Picture 1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66" name="Picture 1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67" name="Picture 1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68" name="Picture 1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69" name="Picture 1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70" name="Picture 1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71" name="Picture 1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72" name="Picture 1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73" name="Picture 1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74" name="Picture 1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75" name="Picture 1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76" name="Picture 1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77" name="Picture 1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78" name="Picture 1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79" name="Picture 1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80" name="Picture 1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81" name="Picture 1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82" name="Picture 1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83" name="Picture 1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84" name="Picture 1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85" name="Picture 1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86" name="Picture 1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87" name="Picture 1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88" name="Picture 1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89" name="Picture 1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90" name="Picture 1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91" name="Picture 1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92" name="Picture 1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93" name="Picture 1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94" name="Picture 1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95" name="Picture 1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96" name="Picture 1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97" name="Picture 1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98" name="Picture 1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199" name="Picture 1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刘城弘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201" name="Picture 12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1280" name="Picture 12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14:37:34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02" name="Picture 1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03" name="Picture 1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04" name="Picture 1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05" name="Picture 1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06" name="Picture 1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07" name="Picture 1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08" name="Picture 1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09" name="Picture 1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10" name="Picture 1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11" name="Picture 1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12" name="Picture 1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13" name="Picture 1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14" name="Picture 1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15" name="Picture 1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16" name="Picture 1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17" name="Picture 1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18" name="Picture 1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19" name="Picture 1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20" name="Picture 1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21" name="Picture 1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22" name="Picture 1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23" name="Picture 1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24" name="Picture 1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25" name="Picture 1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26" name="Picture 1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27" name="Picture 1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28" name="Picture 1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29" name="Picture 1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30" name="Picture 1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31" name="Picture 1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32" name="Picture 1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33" name="Picture 1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34" name="Picture 1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35" name="Picture 1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36" name="Picture 1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37" name="Picture 1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38" name="Picture 1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39" name="Picture 1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40" name="Picture 1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41" name="Picture 1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42" name="Picture 1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43" name="Picture 1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44" name="Picture 1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45" name="Picture 1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46" name="Picture 1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47" name="Picture 1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48" name="Picture 1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49" name="Picture 1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50" name="Picture 1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51" name="Picture 1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52" name="Picture 1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53" name="Picture 1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54" name="Picture 1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55" name="Picture 1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56" name="Picture 1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57" name="Picture 1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58" name="Picture 1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59" name="Picture 1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60" name="Picture 1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61" name="Picture 1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62" name="Picture 1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63" name="Picture 1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64" name="Picture 1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65" name="Picture 1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66" name="Picture 1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67" name="Picture 1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68" name="Picture 1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69" name="Picture 1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70" name="Picture 1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71" name="Picture 1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72" name="Picture 1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73" name="Picture 1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74" name="Picture 1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75" name="Picture 1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76" name="Picture 1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77" name="Picture 1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78" name="Picture 1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79" name="Picture 1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张亦弛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281" name="Picture 12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1360" name="Picture 13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14:37:34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82" name="Picture 1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83" name="Picture 1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84" name="Picture 1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85" name="Picture 1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86" name="Picture 1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87" name="Picture 1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88" name="Picture 1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89" name="Picture 1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90" name="Picture 1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91" name="Picture 1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92" name="Picture 1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93" name="Picture 1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94" name="Picture 1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95" name="Picture 1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96" name="Picture 1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97" name="Picture 1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98" name="Picture 1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299" name="Picture 1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00" name="Picture 1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01" name="Picture 1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02" name="Picture 1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03" name="Picture 1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04" name="Picture 1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05" name="Picture 1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06" name="Picture 1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07" name="Picture 1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08" name="Picture 1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09" name="Picture 1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10" name="Picture 1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11" name="Picture 1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12" name="Picture 1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13" name="Picture 1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14" name="Picture 1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15" name="Picture 1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16" name="Picture 1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17" name="Picture 1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18" name="Picture 1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19" name="Picture 1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20" name="Picture 1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21" name="Picture 1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22" name="Picture 1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23" name="Picture 1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24" name="Picture 1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25" name="Picture 1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26" name="Picture 1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27" name="Picture 1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28" name="Picture 1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29" name="Picture 1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30" name="Picture 1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31" name="Picture 1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32" name="Picture 1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33" name="Picture 1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34" name="Picture 1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35" name="Picture 1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36" name="Picture 1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37" name="Picture 1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38" name="Picture 1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39" name="Picture 1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40" name="Picture 1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41" name="Picture 1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42" name="Picture 1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43" name="Picture 1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44" name="Picture 1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45" name="Picture 1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46" name="Picture 1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47" name="Picture 1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48" name="Picture 1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49" name="Picture 1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50" name="Picture 1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51" name="Picture 1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52" name="Picture 1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53" name="Picture 1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54" name="Picture 1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55" name="Picture 1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56" name="Picture 1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57" name="Picture 1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58" name="Picture 1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59" name="Picture 1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韩沛霖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361" name="Picture 13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1440" name="Picture 14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14:37:34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62" name="Picture 1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63" name="Picture 1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64" name="Picture 1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65" name="Picture 1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66" name="Picture 1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67" name="Picture 1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68" name="Picture 1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69" name="Picture 1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70" name="Picture 1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71" name="Picture 1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72" name="Picture 1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73" name="Picture 1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74" name="Picture 1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75" name="Picture 1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76" name="Picture 1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77" name="Picture 1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78" name="Picture 1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79" name="Picture 1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80" name="Picture 1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81" name="Picture 1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82" name="Picture 1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83" name="Picture 1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84" name="Picture 1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85" name="Picture 1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86" name="Picture 1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87" name="Picture 1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88" name="Picture 1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89" name="Picture 1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90" name="Picture 1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91" name="Picture 1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92" name="Picture 1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93" name="Picture 1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94" name="Picture 1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95" name="Picture 1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96" name="Picture 1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397" name="Picture 1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98" name="Picture 1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99" name="Picture 1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00" name="Picture 1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01" name="Picture 1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02" name="Picture 1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03" name="Picture 1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04" name="Picture 1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05" name="Picture 1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06" name="Picture 1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07" name="Picture 1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08" name="Picture 1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09" name="Picture 1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10" name="Picture 1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11" name="Picture 1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12" name="Picture 1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13" name="Picture 1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14" name="Picture 1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15" name="Picture 1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16" name="Picture 1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17" name="Picture 1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18" name="Picture 1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19" name="Picture 1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20" name="Picture 1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21" name="Picture 1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22" name="Picture 1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23" name="Picture 1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24" name="Picture 1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25" name="Picture 1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26" name="Picture 1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27" name="Picture 1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28" name="Picture 1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29" name="Picture 1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30" name="Picture 1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31" name="Picture 1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32" name="Picture 1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33" name="Picture 1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34" name="Picture 1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35" name="Picture 1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36" name="Picture 1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37" name="Picture 1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38" name="Picture 1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39" name="Picture 1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罗广锐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441" name="Picture 14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1520" name="Picture 15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14:37:34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42" name="Picture 1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43" name="Picture 1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44" name="Picture 1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45" name="Picture 1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46" name="Picture 1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47" name="Picture 1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48" name="Picture 1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49" name="Picture 1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50" name="Picture 1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51" name="Picture 1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52" name="Picture 1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53" name="Picture 1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54" name="Picture 1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55" name="Picture 1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56" name="Picture 1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57" name="Picture 1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58" name="Picture 1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59" name="Picture 1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60" name="Picture 1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61" name="Picture 1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62" name="Picture 1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63" name="Picture 1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64" name="Picture 1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65" name="Picture 1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66" name="Picture 1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67" name="Picture 1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68" name="Picture 1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69" name="Picture 1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70" name="Picture 1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71" name="Picture 1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72" name="Picture 1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73" name="Picture 1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74" name="Picture 1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75" name="Picture 1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76" name="Picture 1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77" name="Picture 1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78" name="Picture 1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79" name="Picture 1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80" name="Picture 1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81" name="Picture 1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82" name="Picture 1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83" name="Picture 1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84" name="Picture 1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85" name="Picture 1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86" name="Picture 1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87" name="Picture 1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88" name="Picture 1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89" name="Picture 1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90" name="Picture 1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91" name="Picture 1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92" name="Picture 1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93" name="Picture 1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94" name="Picture 1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495" name="Picture 1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96" name="Picture 1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97" name="Picture 1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98" name="Picture 1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99" name="Picture 1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00" name="Picture 1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01" name="Picture 1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02" name="Picture 1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03" name="Picture 1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04" name="Picture 1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05" name="Picture 1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06" name="Picture 1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07" name="Picture 1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08" name="Picture 1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09" name="Picture 1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10" name="Picture 1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11" name="Picture 1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12" name="Picture 1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13" name="Picture 1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14" name="Picture 1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15" name="Picture 1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16" name="Picture 1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17" name="Picture 1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18" name="Picture 1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19" name="Picture 1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刘幽微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521" name="Picture 15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1600" name="Picture 16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14:37:34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22" name="Picture 1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23" name="Picture 1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24" name="Picture 1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25" name="Picture 1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26" name="Picture 1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27" name="Picture 1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28" name="Picture 1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29" name="Picture 1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30" name="Picture 1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31" name="Picture 1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32" name="Picture 1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33" name="Picture 1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34" name="Picture 1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35" name="Picture 1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36" name="Picture 1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37" name="Picture 1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38" name="Picture 1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39" name="Picture 1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40" name="Picture 1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41" name="Picture 1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42" name="Picture 1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43" name="Picture 1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44" name="Picture 1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45" name="Picture 1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46" name="Picture 1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47" name="Picture 1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48" name="Picture 1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49" name="Picture 1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50" name="Picture 1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51" name="Picture 1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52" name="Picture 1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53" name="Picture 1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54" name="Picture 1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55" name="Picture 1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56" name="Picture 1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57" name="Picture 1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58" name="Picture 1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59" name="Picture 1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60" name="Picture 1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61" name="Picture 1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62" name="Picture 1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63" name="Picture 1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64" name="Picture 1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65" name="Picture 1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66" name="Picture 1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67" name="Picture 1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68" name="Picture 1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69" name="Picture 1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70" name="Picture 1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71" name="Picture 1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72" name="Picture 1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73" name="Picture 1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74" name="Picture 1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75" name="Picture 1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76" name="Picture 1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77" name="Picture 1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78" name="Picture 1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79" name="Picture 1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80" name="Picture 1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81" name="Picture 1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82" name="Picture 1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83" name="Picture 1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84" name="Picture 1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85" name="Picture 1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86" name="Picture 1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87" name="Picture 1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88" name="Picture 1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89" name="Picture 1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90" name="Picture 1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91" name="Picture 1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92" name="Picture 1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93" name="Picture 1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94" name="Picture 1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95" name="Picture 1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96" name="Picture 1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97" name="Picture 1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98" name="Picture 1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599" name="Picture 1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龙子瞻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601" name="Picture 16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1680" name="Picture 16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14:37:34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02" name="Picture 1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03" name="Picture 1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04" name="Picture 1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05" name="Picture 1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06" name="Picture 1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07" name="Picture 1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08" name="Picture 1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09" name="Picture 1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10" name="Picture 1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11" name="Picture 1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12" name="Picture 1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13" name="Picture 1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14" name="Picture 1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15" name="Picture 1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16" name="Picture 1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17" name="Picture 1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18" name="Picture 1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19" name="Picture 1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20" name="Picture 1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21" name="Picture 1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22" name="Picture 1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23" name="Picture 1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24" name="Picture 1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25" name="Picture 1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26" name="Picture 1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27" name="Picture 1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28" name="Picture 1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29" name="Picture 1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30" name="Picture 1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31" name="Picture 1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32" name="Picture 1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33" name="Picture 1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34" name="Picture 1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35" name="Picture 1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36" name="Picture 16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37" name="Picture 16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38" name="Picture 16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39" name="Picture 16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40" name="Picture 16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41" name="Picture 16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42" name="Picture 16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43" name="Picture 16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44" name="Picture 16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45" name="Picture 1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46" name="Picture 16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47" name="Picture 16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48" name="Picture 16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49" name="Picture 16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50" name="Picture 16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51" name="Picture 16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52" name="Picture 16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53" name="Picture 16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54" name="Picture 16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55" name="Picture 16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56" name="Picture 16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57" name="Picture 16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58" name="Picture 16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59" name="Picture 16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60" name="Picture 16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61" name="Picture 16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62" name="Picture 16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63" name="Picture 16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64" name="Picture 16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65" name="Picture 16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66" name="Picture 16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67" name="Picture 16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68" name="Picture 16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69" name="Picture 16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70" name="Picture 16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71" name="Picture 16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72" name="Picture 16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73" name="Picture 16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74" name="Picture 16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75" name="Picture 16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76" name="Picture 16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77" name="Picture 16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78" name="Picture 16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79" name="Picture 16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雷宇轩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681" name="Picture 16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1760" name="Picture 17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14:37:34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adj.圆的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82" name="Picture 16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83" name="Picture 16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84" name="Picture 16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85" name="Picture 16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86" name="Picture 16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87" name="Picture 16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88" name="Picture 16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89" name="Picture 16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90" name="Picture 16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adj.害羞的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91" name="Picture 16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92" name="Picture 16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adj.强壮的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93" name="Picture 16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94" name="Picture 16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95" name="Picture 16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96" name="Picture 16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97" name="Picture 16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98" name="Picture 16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699" name="Picture 16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00" name="Picture 17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01" name="Picture 17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02" name="Picture 17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03" name="Picture 17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04" name="Picture 17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05" name="Picture 17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06" name="Picture 17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07" name="Picture 17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08" name="Picture 17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adj.快乐的，幸福的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09" name="Picture 17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10" name="Picture 17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</w:t>
              <w:br/>
              <w:t>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11" name="Picture 17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12" name="Picture 17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13" name="Picture 17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14" name="Picture 17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15" name="Picture 17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16" name="Picture 17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17" name="Picture 17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18" name="Picture 17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19" name="Picture 17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20" name="Picture 17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21" name="Picture 17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adj.和蔼的，慈祥的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22" name="Picture 17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23" name="Picture 17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24" name="Picture 17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25" name="Picture 17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26" name="Picture 17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27" name="Picture 17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28" name="Picture 17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29" name="Picture 17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30" name="Picture 17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adj.漂亮的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31" name="Picture 17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32" name="Picture 17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33" name="Picture 17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34" name="Picture 17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35" name="Picture 17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adj美丽的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36" name="Picture 17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37" name="Picture 17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adj.可爱的,美好的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38" name="Picture 17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39" name="Picture 17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adj.不和蔼的，不慈祥的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40" name="Picture 17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41" name="Picture 17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42" name="Picture 17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43" name="Picture 17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44" name="Picture 17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45" name="Picture 17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46" name="Picture 17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47" name="Picture 17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48" name="Picture 17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49" name="Picture 17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50" name="Picture 17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51" name="Picture 17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52" name="Picture 17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53" name="Picture 17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54" name="Picture 17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55" name="Picture 17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56" name="Picture 17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57" name="Picture 17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58" name="Picture 17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59" name="Picture 17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