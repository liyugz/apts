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t>曾一言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21:42:31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