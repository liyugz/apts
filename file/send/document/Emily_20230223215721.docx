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basic"/>
      </w:pPr>
      <w:r>
        <w:t>曾一言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4104000</wp:posOffset>
            </wp:positionH>
            <wp:positionV relativeFrom="page">
              <wp:posOffset>360000</wp:posOffset>
            </wp:positionV>
            <wp:extent cx="2771999" cy="896613"/>
            <wp:wrapNone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71999" cy="89661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basic"/>
      </w:pPr>
      <w:r>
        <w:t>时间：2023-02-23 21:57:21</w:t>
      </w:r>
    </w:p>
    <w:p>
      <w:pPr>
        <w:pStyle w:val="testrange"/>
      </w:pPr>
      <w:r>
        <w:t>考察范围：第2单元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249"/>
        <w:gridCol w:w="3249"/>
        <w:gridCol w:w="3249"/>
      </w:tblGrid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adj.聪明的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adj.单薄的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连词：哪一个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n.女警察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宾格：他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adj.友好的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介词： 有；和……在一起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adj.勇敢的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adj.智能的，有智谋的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n.女警察（复数）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宾格：他（她、它）们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宾格：它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adj.不快乐的，不幸福的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短语：看起来像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65600" cy="327600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2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4F401B" w:rsidRPr="0059301B" w:rsidSect="00B869A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624A4" w14:textId="77777777" w:rsidR="00C46F88" w:rsidRDefault="00C46F88" w:rsidP="00152173">
      <w:r>
        <w:separator/>
      </w:r>
    </w:p>
  </w:endnote>
  <w:endnote w:type="continuationSeparator" w:id="0">
    <w:p w14:paraId="6DA4B03E" w14:textId="77777777" w:rsidR="00C46F88" w:rsidRDefault="00C46F88" w:rsidP="00152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喵呜简体">
    <w:altName w:val="微软雅黑"/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演示春风楷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D094C" w14:textId="77777777" w:rsidR="00C46F88" w:rsidRDefault="00C46F88" w:rsidP="00152173">
      <w:r>
        <w:separator/>
      </w:r>
    </w:p>
  </w:footnote>
  <w:footnote w:type="continuationSeparator" w:id="0">
    <w:p w14:paraId="76979614" w14:textId="77777777" w:rsidR="00C46F88" w:rsidRDefault="00C46F88" w:rsidP="001521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0F2"/>
    <w:rsid w:val="00024098"/>
    <w:rsid w:val="00097324"/>
    <w:rsid w:val="000C4747"/>
    <w:rsid w:val="00152173"/>
    <w:rsid w:val="001866BC"/>
    <w:rsid w:val="001E404F"/>
    <w:rsid w:val="002475DF"/>
    <w:rsid w:val="00282DBB"/>
    <w:rsid w:val="00290398"/>
    <w:rsid w:val="0029039E"/>
    <w:rsid w:val="00321595"/>
    <w:rsid w:val="003474D4"/>
    <w:rsid w:val="00353ACE"/>
    <w:rsid w:val="00366FFE"/>
    <w:rsid w:val="003B00B7"/>
    <w:rsid w:val="003D154C"/>
    <w:rsid w:val="004000B9"/>
    <w:rsid w:val="0041153A"/>
    <w:rsid w:val="004172E2"/>
    <w:rsid w:val="0043145C"/>
    <w:rsid w:val="004E17F1"/>
    <w:rsid w:val="004F401B"/>
    <w:rsid w:val="00515A19"/>
    <w:rsid w:val="00526C59"/>
    <w:rsid w:val="0059301B"/>
    <w:rsid w:val="005E5339"/>
    <w:rsid w:val="005F04D5"/>
    <w:rsid w:val="00697F3B"/>
    <w:rsid w:val="006F487F"/>
    <w:rsid w:val="00740B46"/>
    <w:rsid w:val="0076462D"/>
    <w:rsid w:val="00775B84"/>
    <w:rsid w:val="007A46E6"/>
    <w:rsid w:val="007B3079"/>
    <w:rsid w:val="008639EE"/>
    <w:rsid w:val="008645FC"/>
    <w:rsid w:val="00867BF3"/>
    <w:rsid w:val="008D328A"/>
    <w:rsid w:val="008F6B4D"/>
    <w:rsid w:val="00921CD3"/>
    <w:rsid w:val="009328D6"/>
    <w:rsid w:val="00A35F95"/>
    <w:rsid w:val="00A974D9"/>
    <w:rsid w:val="00AE0E0C"/>
    <w:rsid w:val="00B17D36"/>
    <w:rsid w:val="00B869AB"/>
    <w:rsid w:val="00BE0B27"/>
    <w:rsid w:val="00C327BD"/>
    <w:rsid w:val="00C46F88"/>
    <w:rsid w:val="00C92FFD"/>
    <w:rsid w:val="00CF0FAF"/>
    <w:rsid w:val="00D474C0"/>
    <w:rsid w:val="00D603A0"/>
    <w:rsid w:val="00E534EF"/>
    <w:rsid w:val="00E544A4"/>
    <w:rsid w:val="00EF40D6"/>
    <w:rsid w:val="00F0722B"/>
    <w:rsid w:val="00F550F2"/>
    <w:rsid w:val="00F7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73BF24"/>
  <w14:defaultImageDpi w14:val="32767"/>
  <w15:chartTrackingRefBased/>
  <w15:docId w15:val="{74FAE378-061C-4BEE-B16C-6E111E9D5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F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sic">
    <w:name w:val="basic"/>
    <w:basedOn w:val="a"/>
    <w:link w:val="basic0"/>
    <w:qFormat/>
    <w:rsid w:val="00CF0FAF"/>
    <w:pPr>
      <w:spacing w:before="100" w:after="100" w:line="400" w:lineRule="atLeast"/>
    </w:pPr>
    <w:rPr>
      <w:rFonts w:ascii="Times New Roman" w:eastAsia="宋体" w:hAnsi="Times New Roman"/>
      <w:sz w:val="24"/>
    </w:rPr>
  </w:style>
  <w:style w:type="table" w:styleId="a3">
    <w:name w:val="Table Grid"/>
    <w:basedOn w:val="a1"/>
    <w:uiPriority w:val="39"/>
    <w:rsid w:val="00BE0B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ar">
    <w:name w:val="infobar"/>
    <w:basedOn w:val="basic"/>
    <w:link w:val="infobar0"/>
    <w:rsid w:val="00290398"/>
    <w:pPr>
      <w:spacing w:line="400" w:lineRule="exact"/>
      <w:jc w:val="left"/>
    </w:pPr>
    <w:rPr>
      <w:rFonts w:ascii="Arial" w:eastAsia="楷体" w:hAnsi="Arial"/>
    </w:rPr>
  </w:style>
  <w:style w:type="character" w:customStyle="1" w:styleId="basic0">
    <w:name w:val="basic 字符"/>
    <w:basedOn w:val="a0"/>
    <w:link w:val="basic"/>
    <w:rsid w:val="00366FFE"/>
    <w:rPr>
      <w:rFonts w:ascii="Times New Roman" w:eastAsia="宋体" w:hAnsi="Times New Roman"/>
      <w:sz w:val="24"/>
    </w:rPr>
  </w:style>
  <w:style w:type="character" w:customStyle="1" w:styleId="infobar0">
    <w:name w:val="infobar 字符"/>
    <w:basedOn w:val="basic0"/>
    <w:link w:val="infobar"/>
    <w:rsid w:val="00290398"/>
    <w:rPr>
      <w:rFonts w:ascii="Arial" w:eastAsia="楷体" w:hAnsi="Arial"/>
      <w:sz w:val="24"/>
    </w:rPr>
  </w:style>
  <w:style w:type="paragraph" w:customStyle="1" w:styleId="order">
    <w:name w:val="order"/>
    <w:basedOn w:val="a"/>
    <w:link w:val="order0"/>
    <w:rsid w:val="00C92FFD"/>
    <w:rPr>
      <w:rFonts w:ascii="Times New Roman" w:eastAsia="Times New Roman" w:hAnsi="Times New Roman" w:cs="Arial"/>
      <w:i/>
      <w:iCs/>
      <w:color w:val="404040" w:themeColor="text1" w:themeTint="BF"/>
      <w:szCs w:val="20"/>
    </w:rPr>
  </w:style>
  <w:style w:type="character" w:customStyle="1" w:styleId="order0">
    <w:name w:val="order 字符"/>
    <w:basedOn w:val="a0"/>
    <w:link w:val="order"/>
    <w:rsid w:val="00C92FFD"/>
    <w:rPr>
      <w:rFonts w:ascii="Times New Roman" w:eastAsia="Times New Roman" w:hAnsi="Times New Roman" w:cs="Arial"/>
      <w:i/>
      <w:iCs/>
      <w:color w:val="404040" w:themeColor="text1" w:themeTint="BF"/>
      <w:szCs w:val="20"/>
    </w:rPr>
  </w:style>
  <w:style w:type="paragraph" w:customStyle="1" w:styleId="bottom">
    <w:name w:val="bottom"/>
    <w:basedOn w:val="basic"/>
    <w:link w:val="bottom0"/>
    <w:rsid w:val="00A35F95"/>
    <w:pPr>
      <w:jc w:val="right"/>
    </w:pPr>
    <w:rPr>
      <w:rFonts w:ascii="方正喵呜简体" w:eastAsia="方正喵呜简体" w:hAnsi="方正喵呜简体"/>
      <w:color w:val="404040" w:themeColor="text1" w:themeTint="BF"/>
    </w:rPr>
  </w:style>
  <w:style w:type="character" w:customStyle="1" w:styleId="bottom0">
    <w:name w:val="bottom 字符"/>
    <w:basedOn w:val="basic0"/>
    <w:link w:val="bottom"/>
    <w:rsid w:val="00A35F95"/>
    <w:rPr>
      <w:rFonts w:ascii="方正喵呜简体" w:eastAsia="方正喵呜简体" w:hAnsi="方正喵呜简体"/>
      <w:color w:val="404040" w:themeColor="text1" w:themeTint="BF"/>
      <w:sz w:val="24"/>
    </w:rPr>
  </w:style>
  <w:style w:type="paragraph" w:customStyle="1" w:styleId="character">
    <w:name w:val="character"/>
    <w:basedOn w:val="basic"/>
    <w:link w:val="character0"/>
    <w:rsid w:val="007B3079"/>
    <w:rPr>
      <w:rFonts w:eastAsia="楷体"/>
    </w:rPr>
  </w:style>
  <w:style w:type="character" w:customStyle="1" w:styleId="character0">
    <w:name w:val="character 字符"/>
    <w:basedOn w:val="basic0"/>
    <w:link w:val="character"/>
    <w:rsid w:val="007B3079"/>
    <w:rPr>
      <w:rFonts w:ascii="Times New Roman" w:eastAsia="楷体" w:hAnsi="Times New Roman"/>
      <w:sz w:val="24"/>
    </w:rPr>
  </w:style>
  <w:style w:type="paragraph" w:customStyle="1" w:styleId="1">
    <w:name w:val="样式1"/>
    <w:basedOn w:val="infobar"/>
    <w:link w:val="10"/>
    <w:rsid w:val="001E404F"/>
  </w:style>
  <w:style w:type="table" w:customStyle="1" w:styleId="tablecenter">
    <w:name w:val="table_center"/>
    <w:basedOn w:val="a1"/>
    <w:uiPriority w:val="99"/>
    <w:rsid w:val="001E404F"/>
    <w:pPr>
      <w:spacing w:before="100" w:after="100" w:line="400" w:lineRule="exact"/>
    </w:pPr>
    <w:rPr>
      <w:rFonts w:ascii="Times New Roman" w:eastAsia="宋体" w:hAnsi="Times New Roman"/>
      <w:sz w:val="24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character" w:customStyle="1" w:styleId="10">
    <w:name w:val="样式1 字符"/>
    <w:basedOn w:val="infobar0"/>
    <w:link w:val="1"/>
    <w:rsid w:val="001E404F"/>
    <w:rPr>
      <w:rFonts w:ascii="Arial" w:eastAsia="楷体" w:hAnsi="Arial"/>
      <w:sz w:val="24"/>
    </w:rPr>
  </w:style>
  <w:style w:type="paragraph" w:customStyle="1" w:styleId="grade">
    <w:name w:val="grade"/>
    <w:basedOn w:val="basic"/>
    <w:next w:val="basic"/>
    <w:link w:val="grade0"/>
    <w:rsid w:val="004000B9"/>
    <w:rPr>
      <w:rFonts w:eastAsia="演示春风楷"/>
      <w:i/>
    </w:rPr>
  </w:style>
  <w:style w:type="character" w:customStyle="1" w:styleId="grade0">
    <w:name w:val="grade 字符"/>
    <w:basedOn w:val="basic0"/>
    <w:link w:val="grade"/>
    <w:rsid w:val="004000B9"/>
    <w:rPr>
      <w:rFonts w:ascii="Times New Roman" w:eastAsia="演示春风楷" w:hAnsi="Times New Roman"/>
      <w:i/>
      <w:sz w:val="24"/>
    </w:rPr>
  </w:style>
  <w:style w:type="paragraph" w:styleId="a4">
    <w:name w:val="header"/>
    <w:basedOn w:val="a"/>
    <w:link w:val="a5"/>
    <w:uiPriority w:val="99"/>
    <w:unhideWhenUsed/>
    <w:rsid w:val="001521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5217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521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52173"/>
    <w:rPr>
      <w:sz w:val="18"/>
      <w:szCs w:val="18"/>
    </w:rPr>
  </w:style>
  <w:style w:type="paragraph" w:customStyle="1" w:styleId="basicfs">
    <w:name w:val="basic_fs"/>
    <w:basedOn w:val="basic"/>
    <w:next w:val="basic"/>
    <w:link w:val="basicfs0"/>
    <w:rsid w:val="00152173"/>
    <w:rPr>
      <w:rFonts w:eastAsia="仿宋"/>
    </w:rPr>
  </w:style>
  <w:style w:type="character" w:customStyle="1" w:styleId="basicfs0">
    <w:name w:val="basic_fs 字符"/>
    <w:basedOn w:val="basic0"/>
    <w:link w:val="basicfs"/>
    <w:rsid w:val="00152173"/>
    <w:rPr>
      <w:rFonts w:ascii="Times New Roman" w:eastAsia="仿宋" w:hAnsi="Times New Roman"/>
      <w:sz w:val="24"/>
    </w:rPr>
  </w:style>
  <w:style w:type="paragraph" w:customStyle="1" w:styleId="basickt">
    <w:name w:val="basic_kt"/>
    <w:basedOn w:val="basic"/>
    <w:link w:val="basickt0"/>
    <w:rsid w:val="00EF40D6"/>
    <w:rPr>
      <w:rFonts w:eastAsia="楷体"/>
    </w:rPr>
  </w:style>
  <w:style w:type="character" w:customStyle="1" w:styleId="basickt0">
    <w:name w:val="basic_kt 字符"/>
    <w:basedOn w:val="basic0"/>
    <w:link w:val="basickt"/>
    <w:rsid w:val="00EF40D6"/>
    <w:rPr>
      <w:rFonts w:ascii="Times New Roman" w:eastAsia="楷体" w:hAnsi="Times New Roman"/>
      <w:sz w:val="24"/>
    </w:rPr>
  </w:style>
  <w:style w:type="character" w:customStyle="1" w:styleId="fs">
    <w:name w:val="fs"/>
    <w:basedOn w:val="a0"/>
    <w:uiPriority w:val="1"/>
    <w:qFormat/>
    <w:rsid w:val="00024098"/>
    <w:rPr>
      <w:rFonts w:eastAsia="仿宋"/>
      <w:sz w:val="24"/>
    </w:rPr>
  </w:style>
  <w:style w:type="character" w:customStyle="1" w:styleId="kt">
    <w:name w:val="kt"/>
    <w:basedOn w:val="fs"/>
    <w:uiPriority w:val="1"/>
    <w:qFormat/>
    <w:rsid w:val="00D603A0"/>
    <w:rPr>
      <w:rFonts w:eastAsia="楷体"/>
      <w:sz w:val="24"/>
    </w:rPr>
  </w:style>
  <w:style w:type="paragraph" w:customStyle="1" w:styleId="basichigh1">
    <w:name w:val="basic_high1"/>
    <w:basedOn w:val="basic"/>
    <w:link w:val="basichigh10"/>
    <w:rsid w:val="00775B84"/>
    <w:pPr>
      <w:spacing w:after="300" w:line="400" w:lineRule="exact"/>
      <w:ind w:firstLineChars="100" w:firstLine="100"/>
    </w:pPr>
  </w:style>
  <w:style w:type="paragraph" w:customStyle="1" w:styleId="basichigh4">
    <w:name w:val="basic_high4"/>
    <w:basedOn w:val="basichigh1"/>
    <w:link w:val="basichigh40"/>
    <w:rsid w:val="008F6B4D"/>
    <w:pPr>
      <w:spacing w:after="100"/>
      <w:ind w:leftChars="400" w:left="400" w:firstLineChars="0" w:firstLine="0"/>
    </w:pPr>
  </w:style>
  <w:style w:type="character" w:customStyle="1" w:styleId="basichigh10">
    <w:name w:val="basic_high1 字符"/>
    <w:basedOn w:val="basic0"/>
    <w:link w:val="basichigh1"/>
    <w:rsid w:val="00775B84"/>
    <w:rPr>
      <w:rFonts w:ascii="Times New Roman" w:eastAsia="宋体" w:hAnsi="Times New Roman"/>
      <w:sz w:val="24"/>
    </w:rPr>
  </w:style>
  <w:style w:type="character" w:customStyle="1" w:styleId="basichigh40">
    <w:name w:val="basic_high4 字符"/>
    <w:basedOn w:val="basichigh10"/>
    <w:link w:val="basichigh4"/>
    <w:rsid w:val="008F6B4D"/>
    <w:rPr>
      <w:rFonts w:ascii="Times New Roman" w:eastAsia="宋体" w:hAnsi="Times New Roman"/>
      <w:sz w:val="24"/>
    </w:rPr>
  </w:style>
  <w:style w:type="table" w:customStyle="1" w:styleId="tableclearing">
    <w:name w:val="table_clearing"/>
    <w:basedOn w:val="a1"/>
    <w:uiPriority w:val="99"/>
    <w:rsid w:val="00D474C0"/>
    <w:rPr>
      <w:rFonts w:eastAsia="宋体"/>
      <w:sz w:val="24"/>
    </w:rPr>
    <w:tblPr/>
  </w:style>
  <w:style w:type="paragraph" w:customStyle="1" w:styleId="tianpinyin">
    <w:name w:val="tian_pinyin"/>
    <w:basedOn w:val="basic"/>
    <w:link w:val="tianpinyin0"/>
    <w:rsid w:val="00F7447E"/>
    <w:pPr>
      <w:spacing w:before="0" w:after="0" w:line="240" w:lineRule="atLeast"/>
    </w:pPr>
  </w:style>
  <w:style w:type="character" w:customStyle="1" w:styleId="tianpinyin0">
    <w:name w:val="tian_pinyin 字符"/>
    <w:basedOn w:val="basic0"/>
    <w:link w:val="tianpinyin"/>
    <w:rsid w:val="00F7447E"/>
    <w:rPr>
      <w:rFonts w:ascii="Times New Roman" w:eastAsia="宋体" w:hAnsi="Times New Roman"/>
      <w:sz w:val="24"/>
    </w:rPr>
  </w:style>
  <w:style w:type="paragraph" w:customStyle="1" w:styleId="tiancontent">
    <w:name w:val="tian_content"/>
    <w:basedOn w:val="basic"/>
    <w:link w:val="tiancontent0"/>
    <w:rsid w:val="00282DBB"/>
    <w:pPr>
      <w:spacing w:after="400" w:line="400" w:lineRule="exact"/>
    </w:pPr>
  </w:style>
  <w:style w:type="character" w:customStyle="1" w:styleId="tiancontent0">
    <w:name w:val="tian_content 字符"/>
    <w:basedOn w:val="basic0"/>
    <w:link w:val="tiancontent"/>
    <w:rsid w:val="00282DBB"/>
    <w:rPr>
      <w:rFonts w:ascii="Times New Roman" w:eastAsia="宋体" w:hAnsi="Times New Roman"/>
      <w:sz w:val="24"/>
    </w:rPr>
  </w:style>
  <w:style w:type="character" w:customStyle="1" w:styleId="basicrun">
    <w:name w:val="basic_run"/>
    <w:basedOn w:val="basic0"/>
    <w:uiPriority w:val="1"/>
    <w:qFormat/>
    <w:rsid w:val="003D154C"/>
    <w:rPr>
      <w:rFonts w:ascii="Times New Roman" w:eastAsia="宋体" w:hAnsi="Times New Roman"/>
      <w:sz w:val="24"/>
    </w:rPr>
  </w:style>
  <w:style w:type="paragraph" w:customStyle="1" w:styleId="testrange">
    <w:name w:val="test_range"/>
    <w:basedOn w:val="basic"/>
    <w:qFormat/>
    <w:rsid w:val="00AE0E0C"/>
    <w:pPr>
      <w:jc w:val="right"/>
    </w:pPr>
    <w:rPr>
      <w:rFonts w:ascii="仿宋" w:eastAsia="仿宋" w:hAnsi="仿宋"/>
      <w:color w:val="404040" w:themeColor="text1" w:themeTint="BF"/>
      <w:sz w:val="21"/>
    </w:rPr>
  </w:style>
  <w:style w:type="paragraph" w:customStyle="1" w:styleId="basicarial">
    <w:name w:val="basic_arial"/>
    <w:basedOn w:val="basic"/>
    <w:link w:val="basicarial0"/>
    <w:qFormat/>
    <w:rsid w:val="003474D4"/>
    <w:rPr>
      <w:rFonts w:ascii="Arial" w:hAnsi="Arial"/>
    </w:rPr>
  </w:style>
  <w:style w:type="paragraph" w:customStyle="1" w:styleId="basicarialsentence">
    <w:name w:val="basic_arial_sentence"/>
    <w:basedOn w:val="basicarial"/>
    <w:link w:val="basicarialsentence0"/>
    <w:qFormat/>
    <w:rsid w:val="00E534EF"/>
    <w:pPr>
      <w:ind w:leftChars="200" w:left="200"/>
    </w:pPr>
  </w:style>
  <w:style w:type="character" w:customStyle="1" w:styleId="basicarial0">
    <w:name w:val="basic_arial 字符"/>
    <w:basedOn w:val="basic0"/>
    <w:link w:val="basicarial"/>
    <w:rsid w:val="00E534EF"/>
    <w:rPr>
      <w:rFonts w:ascii="Arial" w:eastAsia="宋体" w:hAnsi="Arial"/>
      <w:sz w:val="24"/>
    </w:rPr>
  </w:style>
  <w:style w:type="character" w:customStyle="1" w:styleId="basicarialsentence0">
    <w:name w:val="basic_arial_sentence 字符"/>
    <w:basedOn w:val="basicarial0"/>
    <w:link w:val="basicarialsentence"/>
    <w:rsid w:val="00E534EF"/>
    <w:rPr>
      <w:rFonts w:ascii="Arial" w:eastAsia="宋体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77828\Documents\&#33258;&#23450;&#20041;%20Office%20&#27169;&#26495;\basic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</Template>
  <TotalTime>83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李宇</dc:creator>
  <cp:keywords/>
  <dc:description/>
  <cp:lastModifiedBy>李 宇</cp:lastModifiedBy>
  <cp:revision>61</cp:revision>
  <dcterms:created xsi:type="dcterms:W3CDTF">2022-03-28T13:58:00Z</dcterms:created>
  <dcterms:modified xsi:type="dcterms:W3CDTF">2023-02-22T08:28:00Z</dcterms:modified>
</cp:coreProperties>
</file>