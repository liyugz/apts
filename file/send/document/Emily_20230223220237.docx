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曾一言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22:02:37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