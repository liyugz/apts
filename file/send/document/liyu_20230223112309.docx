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蔡景辰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杜雨宸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李茉莉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邹艺洋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焦韵嘉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杨宝怡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刘芸初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林小淳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郑晴晴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毛与之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周茉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周及舜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🚩🚩两胜！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孙哲瀚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78" name="Picture 3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周悦橦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79" name="Picture 3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14" name="Picture 4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🚩🚩两胜！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万雨希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15" name="Picture 4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48" name="Picture 4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刘城弘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49" name="Picture 4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82" name="Picture 4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🚩🚩两胜！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张亦弛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04" name="Picture 5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🚩First Blood！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韩沛霖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05" name="Picture 5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20" name="Picture 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罗广锐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21" name="Picture 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刘幽微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53" name="Picture 5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86" name="Picture 5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🚩First Blood！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龙子瞻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87" name="Picture 5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2" name="Picture 6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雷宇轩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23" name="Picture 6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54" name="Picture 6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11:23:09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