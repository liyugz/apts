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杜雨宸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李茉莉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邹艺洋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焦韵嘉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杨宝怡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刘芸初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林小淳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郑晴晴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毛与之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周及舜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孙哲瀚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周悦橦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万雨希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95" name="Picture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28" name="Picture 4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刘城弘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29" name="Picture 4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60" name="Picture 4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张亦弛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61" name="Picture 4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🚩旗开得胜！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韩沛霖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96" name="Picture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罗广锐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97" name="Picture 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28" name="Picture 5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刘幽微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29" name="Picture 5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龙子瞻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98" name="Picture 5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雷宇轩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99" name="Picture 5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22:49:30</w:t>
      </w:r>
    </w:p>
    <w:p>
      <w:pPr>
        <w:pStyle w:val="testrange"/>
      </w:pPr>
      <w:r>
        <w:t>考察范围：第1、2课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