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basic"/>
      </w:pPr>
      <w:r>
        <w:t>蔡景辰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🚩🚩🚩勇冠三军！</w:t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杜雨宸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fèng 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李茉莉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qīng tíng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邹艺洋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sù shè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dú tè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焦韵嘉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瞧见</w:t>
            </w:r>
            <w:r>
              <w:rPr>
                <w:u w:val="single"/>
              </w:rPr>
              <w:t xml:space="preserve">     </w:t>
            </w:r>
            <w:r>
              <w:t>着尾巴的雄鸡，在场地上大踏步地走来走去。</w:t>
            </w:r>
            <w:r>
              <w:t>（sǒng）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杨宝怡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🚩🚩🚩Triple kill！</w:t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31" name="Picture 1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2" name="Picture 1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33" name="Picture 1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4" name="Picture 1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35" name="Picture 1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6" name="Picture 1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7" name="Picture 1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38" name="Picture 1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39" name="Picture 1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0" name="Picture 1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1" name="Picture 1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2" name="Picture 1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3" name="Picture 1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4" name="Picture 1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5" name="Picture 1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6" name="Picture 1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7" name="Picture 1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48" name="Picture 1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49" name="Picture 1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0" name="Picture 1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1" name="Picture 1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2" name="Picture 1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53" name="Picture 1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4" name="Picture 1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5" name="Picture 1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6" name="Picture 1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57" name="Picture 1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fèng xiān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58" name="Picture 1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59" name="Picture 1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0" name="Picture 1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1" name="Picture 1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162" name="Picture 1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63" name="Picture 1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刘芸初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🚩🚩Double kill！</w:t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6" name="Picture 1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67" name="Picture 1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68" name="Picture 1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169" name="Picture 1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0" name="Picture 1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71" name="Picture 1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2" name="Picture 1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3" name="Picture 1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4" name="Picture 1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5" name="Picture 1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6" name="Picture 1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7" name="Picture 1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78" name="Picture 1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79" name="Picture 1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0" name="Picture 1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81" name="Picture 1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2" name="Picture 1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83" name="Picture 1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4" name="Picture 1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85" name="Picture 1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6" name="Picture 1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187" name="Picture 1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88" name="Picture 1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89" name="Picture 1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0" name="Picture 1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1" name="Picture 1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2" name="Picture 1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193" name="Picture 1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4" name="Picture 1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195" name="Picture 1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</w:tbl>
    <w:p>
      <w:r>
        <w:br w:type="page"/>
      </w:r>
    </w:p>
    <w:p>
      <w:pPr>
        <w:pStyle w:val="basic"/>
      </w:pPr>
      <w:r>
        <w:t>林小淳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197" name="Picture 1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232" name="Picture 2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🚩🚩🚩三捷！</w:t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198" name="Picture 1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199" name="Picture 1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0" name="Picture 2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201" name="Picture 2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2" name="Picture 2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3" name="Picture 2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4" name="Picture 2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5" name="Picture 2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6" name="Picture 2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7" name="Picture 2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08" name="Picture 2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09" name="Picture 2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0" name="Picture 2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1" name="Picture 2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2" name="Picture 2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3" name="Picture 2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4" name="Picture 2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5" name="Picture 2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6" name="Picture 2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7" name="Picture 2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18" name="Picture 2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19" name="Picture 2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0" name="Picture 2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1" name="Picture 2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2" name="Picture 2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3" name="Picture 2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4" name="Picture 2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5" name="Picture 2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6" name="Picture 2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27" name="Picture 2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28" name="Picture 2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29" name="Picture 2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230" name="Picture 2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31" name="Picture 2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郑晴晴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33" name="Picture 2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266" name="Picture 2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🚩🚩🚩Triple kill！</w:t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4" name="Picture 2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35" name="Picture 2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6" name="Picture 2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237" name="Picture 2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dú tè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38" name="Picture 2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39" name="Picture 2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0" name="Picture 2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1" name="Picture 2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2" name="Picture 2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3" name="Picture 2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4" name="Picture 2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5" name="Picture 2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6" name="Picture 2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7" name="Picture 2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48" name="Picture 2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49" name="Picture 2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0" name="Picture 2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1" name="Picture 2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2" name="Picture 2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3" name="Picture 2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4" name="Picture 2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5" name="Picture 2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6" name="Picture 2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57" name="Picture 2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58" name="Picture 2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59" name="Picture 2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0" name="Picture 2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1" name="Picture 2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2" name="Picture 2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3" name="Picture 2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4" name="Picture 2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5" name="Picture 2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毛与之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67" name="Picture 2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288" name="Picture 2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68" name="Picture 2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69" name="Picture 2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0" name="Picture 2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1" name="Picture 2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2" name="Picture 2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73" name="Picture 2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4" name="Picture 2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275" name="Picture 2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6" name="Picture 2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77" name="Picture 2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78" name="Picture 2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79" name="Picture 2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0" name="Picture 2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81" name="Picture 2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2" name="Picture 2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83" name="Picture 2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4" name="Picture 2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85" name="Picture 2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86" name="Picture 2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87" name="Picture 2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</w:tbl>
    <w:p>
      <w:r>
        <w:br w:type="page"/>
      </w:r>
    </w:p>
    <w:p>
      <w:pPr>
        <w:pStyle w:val="basic"/>
      </w:pPr>
      <w:r>
        <w:t>周茉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289" name="Picture 2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10" name="Picture 3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🚩首胜！</w:t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0" name="Picture 2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91" name="Picture 2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2" name="Picture 2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293" name="Picture 2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4" name="Picture 2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295" name="Picture 2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6" name="Picture 2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7" name="Picture 2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298" name="Picture 2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299" name="Picture 2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0" name="Picture 3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1" name="Picture 3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2" name="Picture 3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3" name="Picture 3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4" name="Picture 3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05" name="Picture 3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6" name="Picture 3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07" name="Picture 3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08" name="Picture 3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09" name="Picture 3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</w:tbl>
    <w:p>
      <w:r>
        <w:br w:type="page"/>
      </w:r>
    </w:p>
    <w:p>
      <w:pPr>
        <w:pStyle w:val="basic"/>
      </w:pPr>
      <w:r>
        <w:t>周及舜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11" name="Picture 3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44" name="Picture 3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🚩🚩Double kill！</w:t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2" name="Picture 3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13" name="Picture 3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4" name="Picture 3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315" name="Picture 3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6" name="Picture 3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7420"/>
                  <wp:wrapNone/>
                  <wp:docPr id="317" name="Picture 3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742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18" name="Picture 3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19" name="Picture 3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0" name="Picture 3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21" name="Picture 3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2" name="Picture 3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3" name="Picture 3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4" name="Picture 3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5" name="Picture 3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6" name="Picture 3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7" name="Picture 3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28" name="Picture 3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29" name="Picture 3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0" name="Picture 3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1" name="Picture 3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2" name="Picture 3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3" name="Picture 3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4" name="Picture 3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5" name="Picture 3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6" name="Picture 3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7" name="Picture 3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38" name="Picture 3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39" name="Picture 3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shuài lǐng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0" name="Picture 3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41" name="Picture 3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2" name="Picture 3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43" name="Picture 3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孙哲瀚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45" name="Picture 3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378" name="Picture 3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🚩🚩🚩三捷！</w:t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6" name="Picture 3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47" name="Picture 3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48" name="Picture 3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49" name="Picture 3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0" name="Picture 3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1" name="Picture 3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2" name="Picture 3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3" name="Picture 3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4" name="Picture 3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5" name="Picture 3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6" name="Picture 3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7" name="Picture 3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58" name="Picture 3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59" name="Picture 3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0" name="Picture 3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61" name="Picture 3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2" name="Picture 3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63" name="Picture 3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4" name="Picture 3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65" name="Picture 3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6" name="Picture 3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67" name="Picture 3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68" name="Picture 3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69" name="Picture 3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0" name="Picture 3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71" name="Picture 3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2" name="Picture 3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73" name="Picture 3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4" name="Picture 3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75" name="Picture 3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76" name="Picture 3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77" name="Picture 3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周悦橦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379" name="Picture 3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14" name="Picture 4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🚩🚩Double kill！</w:t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shùn xù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0" name="Picture 3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381" name="Picture 3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2" name="Picture 3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83" name="Picture 3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4" name="Picture 3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85" name="Picture 3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6" name="Picture 3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387" name="Picture 3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88" name="Picture 3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89" name="Picture 3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0" name="Picture 3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1" name="Picture 3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2" name="Picture 3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3" name="Picture 3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4" name="Picture 3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5" name="Picture 3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6" name="Picture 3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7" name="Picture 3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398" name="Picture 3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399" name="Picture 3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0" name="Picture 4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1" name="Picture 4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2" name="Picture 4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3" name="Picture 4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4" name="Picture 4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05" name="Picture 4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6" name="Picture 4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7" name="Picture 4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08" name="Picture 4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09" name="Picture 4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0" name="Picture 4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11" name="Picture 4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2" name="Picture 4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13" name="Picture 4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万雨希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15" name="Picture 4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5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48" name="Picture 4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🚩🚩🚩Triple kill！</w:t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6" name="Picture 4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17" name="Picture 4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xié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18" name="Picture 4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19" name="Picture 4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0" name="Picture 4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21" name="Picture 4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2" name="Picture 4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23" name="Picture 4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4" name="Picture 4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25" name="Picture 4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6" name="Picture 4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27" name="Picture 4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28" name="Picture 4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29" name="Picture 4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0" name="Picture 4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1" name="Picture 4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2" name="Picture 4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3" name="Picture 4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4" name="Picture 4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5" name="Picture 4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6" name="Picture 4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37" name="Picture 4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38" name="Picture 4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39" name="Picture 4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0" name="Picture 4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41" name="Picture 4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2" name="Picture 4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43" name="Picture 4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4" name="Picture 4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45" name="Picture 4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46" name="Picture 4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47" name="Picture 4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刘城弘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49" name="Picture 4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482" name="Picture 4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🚩🚩Double kill！</w:t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0" name="Picture 4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51" name="Picture 4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2" name="Picture 4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53" name="Picture 4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4" name="Picture 4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5" name="Picture 4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mì shí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6" name="Picture 4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57" name="Picture 4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58" name="Picture 4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59" name="Picture 4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0" name="Picture 4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1" name="Picture 4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2" name="Picture 4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3" name="Picture 4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4" name="Picture 4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5" name="Picture 4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6" name="Picture 4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7" name="Picture 4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68" name="Picture 4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69" name="Picture 4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0" name="Picture 4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1" name="Picture 4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2" name="Picture 4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73" name="Picture 4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4" name="Picture 4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5" name="Picture 4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6" name="Picture 4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77" name="Picture 4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78" name="Picture 4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79" name="Picture 4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480" name="Picture 4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81" name="Picture 4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张亦弛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483" name="Picture 4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04" name="Picture 5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🚩First Blood！</w:t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4" name="Picture 4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85" name="Picture 4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tián mì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6" name="Picture 4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87" name="Picture 4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88" name="Picture 4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489" name="Picture 4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0" name="Picture 4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491" name="Picture 4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2" name="Picture 4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493" name="Picture 4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4" name="Picture 4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5" name="Picture 4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6" name="Picture 4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7" name="Picture 4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498" name="Picture 4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499" name="Picture 4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wèi jiè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0" name="Picture 5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1" name="Picture 5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2" name="Picture 5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3" name="Picture 5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</w:tbl>
    <w:p>
      <w:r>
        <w:br w:type="page"/>
      </w:r>
    </w:p>
    <w:p>
      <w:pPr>
        <w:pStyle w:val="basic"/>
      </w:pPr>
      <w:r>
        <w:t>韩沛霖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05" name="Picture 5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8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20" name="Picture 5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6" name="Picture 5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7" name="Picture 5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08" name="Picture 5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09" name="Picture 5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0" name="Picture 5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1" name="Picture 5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2" name="Picture 5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3" name="Picture 5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4" name="Picture 5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5" name="Picture 5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lí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6" name="Picture 5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17" name="Picture 5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18" name="Picture 5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19" name="Picture 5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罗广锐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21" name="Picture 5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9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52" name="Picture 5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huá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2" name="Picture 5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3" name="Picture 5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4" name="Picture 5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5" name="Picture 5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6" name="Picture 5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7" name="Picture 5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28" name="Picture 5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29" name="Picture 5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0" name="Picture 5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1" name="Picture 5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2" name="Picture 5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3" name="Picture 5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4" name="Picture 5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5" name="Picture 5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shuài lǐng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6" name="Picture 5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7" name="Picture 5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38" name="Picture 5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39" name="Picture 5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0" name="Picture 5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1" name="Picture 5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2" name="Picture 5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3" name="Picture 5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4" name="Picture 5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5" name="Picture 5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6" name="Picture 5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7" name="Picture 5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48" name="Picture 5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49" name="Picture 5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0" name="Picture 5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1" name="Picture 5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</w:tbl>
    <w:p>
      <w:r>
        <w:br w:type="page"/>
      </w:r>
    </w:p>
    <w:p>
      <w:pPr>
        <w:pStyle w:val="basic"/>
      </w:pPr>
      <w:r>
        <w:t>刘幽微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53" name="Picture 5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586" name="Picture 5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🚩🚩🚩三捷！</w:t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4" name="Picture 5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55" name="Picture 5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6" name="Picture 5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7" name="Picture 5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58" name="Picture 5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59" name="Picture 5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qí huàn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0" name="Picture 5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1" name="Picture 5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2" name="Picture 5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3" name="Picture 5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4" name="Picture 5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5" name="Picture 5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6" name="Picture 5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7" name="Picture 5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68" name="Picture 5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69" name="Picture 5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0" name="Picture 5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1" name="Picture 5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2" name="Picture 5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3" name="Picture 5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4" name="Picture 5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5" name="Picture 5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wēng ǎo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6" name="Picture 5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7" name="Picture 5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hé tān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78" name="Picture 5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79" name="Picture 5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0" name="Picture 5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81" name="Picture 5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2" name="Picture 5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583" name="Picture 5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4" name="Picture 5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85" name="Picture 5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</w:tbl>
    <w:p>
      <w:r>
        <w:br w:type="page"/>
      </w:r>
    </w:p>
    <w:p>
      <w:pPr>
        <w:pStyle w:val="basic"/>
      </w:pPr>
      <w:r>
        <w:t>龙子瞻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587" name="Picture 5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24" name="Picture 6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Style w:val="basicrun"/>
          <w:i/>
        </w:rPr>
        <w:t xml:space="preserve"> 🚩🚩两胜！</w:t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88" name="Picture 5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89" name="Picture 5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0" name="Picture 5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91" name="Picture 5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cuī mián qǔ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2" name="Picture 5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93" name="Picture 5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mèng xiāng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4" name="Picture 5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595" name="Picture 5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máo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6" name="Picture 5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597" name="Picture 5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tà bù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598" name="Picture 5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1248"/>
                  <wp:wrapNone/>
                  <wp:docPr id="599" name="Picture 5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124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gòu chéng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0" name="Picture 6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01" name="Picture 6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2" name="Picture 6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3" name="Picture 6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biān fú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4" name="Picture 6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5" name="Picture 6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bà qì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6" name="Picture 6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7" name="Picture 6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māo tóu yīng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08" name="Picture 6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09" name="Picture 6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ruì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0" name="Picture 6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1" name="Picture 6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2" name="Picture 6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3" name="Picture 6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bǔ luò bǔ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4" name="Picture 6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5" name="Picture 6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fù zá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6" name="Picture 6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17" name="Picture 6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18" name="Picture 6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19" name="Picture 6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shǎn shuò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0" name="Picture 6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1" name="Picture 6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最喜小儿亡</w:t>
            </w:r>
            <w:r>
              <w:rPr>
                <w:u w:val="single"/>
              </w:rPr>
              <w:t xml:space="preserve">     </w:t>
            </w:r>
            <w:r>
              <w:t>。</w:t>
            </w:r>
            <w:r>
              <w:t>（lài）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622" name="Picture 6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8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23" name="Picture 6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r>
        <w:br w:type="page"/>
      </w:r>
    </w:p>
    <w:p>
      <w:pPr>
        <w:pStyle w:val="basic"/>
      </w:pPr>
      <w:r>
        <w:t>雷宇轩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428400</wp:posOffset>
            </wp:positionH>
            <wp:positionV relativeFrom="page">
              <wp:posOffset>360000</wp:posOffset>
            </wp:positionV>
            <wp:extent cx="540000" cy="540000"/>
            <wp:wrapNone/>
            <wp:docPr id="625" name="Picture 6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4133815</wp:posOffset>
            </wp:positionH>
            <wp:positionV relativeFrom="page">
              <wp:posOffset>360000</wp:posOffset>
            </wp:positionV>
            <wp:extent cx="2742184" cy="1152000"/>
            <wp:wrapNone/>
            <wp:docPr id="660" name="Picture 6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omplishment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2184" cy="1152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basic"/>
      </w:pPr>
      <w:r>
        <w:t>时间：2023-02-28 10:38:01</w:t>
      </w:r>
    </w:p>
    <w:p>
      <w:pPr>
        <w:pStyle w:val="testrange"/>
      </w:pPr>
      <w:r>
        <w:t>考察范围：第1、2、3课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49"/>
        <w:gridCol w:w="1949"/>
        <w:gridCol w:w="1949"/>
        <w:gridCol w:w="1949"/>
        <w:gridCol w:w="1949"/>
      </w:tblGrid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jì zhù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6" name="Picture 6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27" name="Picture 6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sǎo dàng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28" name="Picture 6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29" name="Picture 6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wēi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0" name="Picture 6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31" name="Picture 6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jiá dié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2" name="Picture 6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33" name="Picture 6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bō lián péng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4" name="Picture 6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35" name="Picture 6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wū yán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6" name="Picture 6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6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37" name="Picture 6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shuài lǐng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38" name="Picture 6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39" name="Picture 6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lí luò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0" name="Picture 6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8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1" name="Picture 6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zhào lì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2" name="Picture 6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9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3" name="Picture 6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cài huā xī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4" name="Picture 6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0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5" name="Picture 6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zhuāng shì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6" name="Picture 6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1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7" name="Picture 6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xī shū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48" name="Picture 6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2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49" name="Picture 6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dú tè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50" name="Picture 6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3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51" name="Picture 6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zhàng zi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52" name="Picture 6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4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53" name="Picture 6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>
            <w:pPr>
              <w:pStyle w:val="basicarial"/>
              <w:jc w:val="center"/>
            </w:pPr>
            <w:r>
              <w:t>tǎng ruò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54" name="Picture 6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5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8561"/>
                  <wp:wrapNone/>
                  <wp:docPr id="655" name="Picture 6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8561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  <w:tc>
          <w:tcPr>
            <w:tcW w:type="dxa" w:w="1949"/>
          </w:tcPr>
          <w:p>
            <w:pPr>
              <w:pStyle w:val="basic"/>
              <w:jc w:val="center"/>
            </w:pPr>
            <w:r>
              <w:t>（          ）</w:t>
            </w:r>
          </w:p>
        </w:tc>
      </w:tr>
      <w:tr>
        <w:tc>
          <w:tcPr>
            <w:tcW w:type="dxa" w:w="1949"/>
          </w:tcPr>
          <w:p>
            <w:pPr>
              <w:pStyle w:val="basicarial"/>
              <w:jc w:val="center"/>
            </w:pPr>
            <w:r>
              <w:t>jī lóng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10800</wp:posOffset>
                  </wp:positionV>
                  <wp:extent cx="180000" cy="180000"/>
                  <wp:wrapNone/>
                  <wp:docPr id="656" name="Picture 6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6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58147"/>
                  <wp:wrapNone/>
                  <wp:docPr id="657" name="Picture 6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58147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1949"/>
          </w:tcPr>
          <w:p>
            <w:pPr>
              <w:pStyle w:val="basic"/>
              <w:jc w:val="left"/>
            </w:pPr>
            <w:r>
              <w:t>（          ）</w:t>
            </w:r>
          </w:p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  <w:tc>
          <w:tcPr>
            <w:tcW w:type="dxa" w:w="1949"/>
          </w:tcPr>
          <w:p/>
        </w:tc>
      </w:tr>
      <w:tr>
        <w:tc>
          <w:tcPr>
            <w:tcW w:type="dxa" w:w="9745"/>
            <w:gridSpan w:val="5"/>
          </w:tcPr>
          <w:p>
            <w:pPr>
              <w:pStyle w:val="basicarialsentence"/>
              <w:jc w:val="left"/>
            </w:pPr>
            <w:r>
              <w:t>青、红的瓜，碧绿的藤和叶，构成了一道别有风趣的装饰，比那高楼门前</w:t>
            </w:r>
            <w:r>
              <w:rPr>
                <w:u w:val="single"/>
              </w:rPr>
              <w:t xml:space="preserve">     </w:t>
            </w:r>
            <w:r>
              <w:t>着一对石狮子或是竖着两根大旗杆，可爱多了。</w:t>
            </w:r>
            <w:r>
              <w:t>（dūn）</w:t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10800</wp:posOffset>
                  </wp:positionH>
                  <wp:positionV relativeFrom="page">
                    <wp:posOffset>129600</wp:posOffset>
                  </wp:positionV>
                  <wp:extent cx="180000" cy="180000"/>
                  <wp:wrapNone/>
                  <wp:docPr id="658" name="Picture 6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7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" cy="18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drawing>
      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      <wp:simplePos x="0" y="0"/>
                  <wp:positionH relativeFrom="page">
                    <wp:posOffset>241200</wp:posOffset>
                  </wp:positionH>
                  <wp:positionV relativeFrom="page">
                    <wp:posOffset>46800</wp:posOffset>
                  </wp:positionV>
                  <wp:extent cx="104400" cy="64699"/>
                  <wp:wrapNone/>
                  <wp:docPr id="659" name="Picture 6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est_result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00" cy="6469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sectPr w:rsidR="004F401B" w:rsidRPr="0059301B" w:rsidSect="00B869A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624A4" w14:textId="77777777" w:rsidR="00C46F88" w:rsidRDefault="00C46F88" w:rsidP="00152173">
      <w:r>
        <w:separator/>
      </w:r>
    </w:p>
  </w:endnote>
  <w:endnote w:type="continuationSeparator" w:id="0">
    <w:p w14:paraId="6DA4B03E" w14:textId="77777777" w:rsidR="00C46F88" w:rsidRDefault="00C46F88" w:rsidP="00152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喵呜简体">
    <w:altName w:val="微软雅黑"/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演示春风楷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D094C" w14:textId="77777777" w:rsidR="00C46F88" w:rsidRDefault="00C46F88" w:rsidP="00152173">
      <w:r>
        <w:separator/>
      </w:r>
    </w:p>
  </w:footnote>
  <w:footnote w:type="continuationSeparator" w:id="0">
    <w:p w14:paraId="76979614" w14:textId="77777777" w:rsidR="00C46F88" w:rsidRDefault="00C46F88" w:rsidP="001521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F2"/>
    <w:rsid w:val="00024098"/>
    <w:rsid w:val="00097324"/>
    <w:rsid w:val="000C4747"/>
    <w:rsid w:val="00152173"/>
    <w:rsid w:val="001866BC"/>
    <w:rsid w:val="001E404F"/>
    <w:rsid w:val="002475DF"/>
    <w:rsid w:val="00282DBB"/>
    <w:rsid w:val="00290398"/>
    <w:rsid w:val="0029039E"/>
    <w:rsid w:val="00321595"/>
    <w:rsid w:val="003474D4"/>
    <w:rsid w:val="00353ACE"/>
    <w:rsid w:val="00366FFE"/>
    <w:rsid w:val="003B00B7"/>
    <w:rsid w:val="003D154C"/>
    <w:rsid w:val="004000B9"/>
    <w:rsid w:val="0041153A"/>
    <w:rsid w:val="004172E2"/>
    <w:rsid w:val="0043145C"/>
    <w:rsid w:val="004E17F1"/>
    <w:rsid w:val="004F401B"/>
    <w:rsid w:val="00515A19"/>
    <w:rsid w:val="00526C59"/>
    <w:rsid w:val="0059301B"/>
    <w:rsid w:val="005E5339"/>
    <w:rsid w:val="005F04D5"/>
    <w:rsid w:val="00697F3B"/>
    <w:rsid w:val="006F487F"/>
    <w:rsid w:val="00740B46"/>
    <w:rsid w:val="0076462D"/>
    <w:rsid w:val="00775B84"/>
    <w:rsid w:val="007A46E6"/>
    <w:rsid w:val="007B3079"/>
    <w:rsid w:val="008639EE"/>
    <w:rsid w:val="008645FC"/>
    <w:rsid w:val="00867BF3"/>
    <w:rsid w:val="008D328A"/>
    <w:rsid w:val="008F6B4D"/>
    <w:rsid w:val="00921CD3"/>
    <w:rsid w:val="009328D6"/>
    <w:rsid w:val="00A35F95"/>
    <w:rsid w:val="00A974D9"/>
    <w:rsid w:val="00AE0E0C"/>
    <w:rsid w:val="00B17D36"/>
    <w:rsid w:val="00B869AB"/>
    <w:rsid w:val="00BE0B27"/>
    <w:rsid w:val="00C327BD"/>
    <w:rsid w:val="00C46F88"/>
    <w:rsid w:val="00C92FFD"/>
    <w:rsid w:val="00CF0FAF"/>
    <w:rsid w:val="00D474C0"/>
    <w:rsid w:val="00D603A0"/>
    <w:rsid w:val="00E534EF"/>
    <w:rsid w:val="00E544A4"/>
    <w:rsid w:val="00EF40D6"/>
    <w:rsid w:val="00F0722B"/>
    <w:rsid w:val="00F550F2"/>
    <w:rsid w:val="00F7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A73BF24"/>
  <w14:defaultImageDpi w14:val="32767"/>
  <w15:chartTrackingRefBased/>
  <w15:docId w15:val="{74FAE378-061C-4BEE-B16C-6E111E9D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ic">
    <w:name w:val="basic"/>
    <w:basedOn w:val="a"/>
    <w:link w:val="basic0"/>
    <w:qFormat/>
    <w:rsid w:val="00CF0FAF"/>
    <w:pPr>
      <w:spacing w:before="100" w:after="100" w:line="400" w:lineRule="atLeast"/>
    </w:pPr>
    <w:rPr>
      <w:rFonts w:ascii="Times New Roman" w:eastAsia="宋体" w:hAnsi="Times New Roman"/>
      <w:sz w:val="24"/>
    </w:rPr>
  </w:style>
  <w:style w:type="table" w:styleId="a3">
    <w:name w:val="Table Grid"/>
    <w:basedOn w:val="a1"/>
    <w:uiPriority w:val="39"/>
    <w:rsid w:val="00BE0B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ar">
    <w:name w:val="infobar"/>
    <w:basedOn w:val="basic"/>
    <w:link w:val="infobar0"/>
    <w:rsid w:val="00290398"/>
    <w:pPr>
      <w:spacing w:line="400" w:lineRule="exact"/>
      <w:jc w:val="left"/>
    </w:pPr>
    <w:rPr>
      <w:rFonts w:ascii="Arial" w:eastAsia="楷体" w:hAnsi="Arial"/>
    </w:rPr>
  </w:style>
  <w:style w:type="character" w:customStyle="1" w:styleId="basic0">
    <w:name w:val="basic 字符"/>
    <w:basedOn w:val="a0"/>
    <w:link w:val="basic"/>
    <w:rsid w:val="00366FFE"/>
    <w:rPr>
      <w:rFonts w:ascii="Times New Roman" w:eastAsia="宋体" w:hAnsi="Times New Roman"/>
      <w:sz w:val="24"/>
    </w:rPr>
  </w:style>
  <w:style w:type="character" w:customStyle="1" w:styleId="infobar0">
    <w:name w:val="infobar 字符"/>
    <w:basedOn w:val="basic0"/>
    <w:link w:val="infobar"/>
    <w:rsid w:val="00290398"/>
    <w:rPr>
      <w:rFonts w:ascii="Arial" w:eastAsia="楷体" w:hAnsi="Arial"/>
      <w:sz w:val="24"/>
    </w:rPr>
  </w:style>
  <w:style w:type="paragraph" w:customStyle="1" w:styleId="order">
    <w:name w:val="order"/>
    <w:basedOn w:val="a"/>
    <w:link w:val="order0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character" w:customStyle="1" w:styleId="order0">
    <w:name w:val="order 字符"/>
    <w:basedOn w:val="a0"/>
    <w:link w:val="order"/>
    <w:rsid w:val="00C92FFD"/>
    <w:rPr>
      <w:rFonts w:ascii="Times New Roman" w:eastAsia="Times New Roman" w:hAnsi="Times New Roman" w:cs="Arial"/>
      <w:i/>
      <w:iCs/>
      <w:color w:val="404040" w:themeColor="text1" w:themeTint="BF"/>
      <w:szCs w:val="20"/>
    </w:rPr>
  </w:style>
  <w:style w:type="paragraph" w:customStyle="1" w:styleId="bottom">
    <w:name w:val="bottom"/>
    <w:basedOn w:val="basic"/>
    <w:link w:val="bottom0"/>
    <w:rsid w:val="00A35F95"/>
    <w:pPr>
      <w:jc w:val="right"/>
    </w:pPr>
    <w:rPr>
      <w:rFonts w:ascii="方正喵呜简体" w:eastAsia="方正喵呜简体" w:hAnsi="方正喵呜简体"/>
      <w:color w:val="404040" w:themeColor="text1" w:themeTint="BF"/>
    </w:rPr>
  </w:style>
  <w:style w:type="character" w:customStyle="1" w:styleId="bottom0">
    <w:name w:val="bottom 字符"/>
    <w:basedOn w:val="basic0"/>
    <w:link w:val="bottom"/>
    <w:rsid w:val="00A35F95"/>
    <w:rPr>
      <w:rFonts w:ascii="方正喵呜简体" w:eastAsia="方正喵呜简体" w:hAnsi="方正喵呜简体"/>
      <w:color w:val="404040" w:themeColor="text1" w:themeTint="BF"/>
      <w:sz w:val="24"/>
    </w:rPr>
  </w:style>
  <w:style w:type="paragraph" w:customStyle="1" w:styleId="character">
    <w:name w:val="character"/>
    <w:basedOn w:val="basic"/>
    <w:link w:val="character0"/>
    <w:rsid w:val="007B3079"/>
    <w:rPr>
      <w:rFonts w:eastAsia="楷体"/>
    </w:rPr>
  </w:style>
  <w:style w:type="character" w:customStyle="1" w:styleId="character0">
    <w:name w:val="character 字符"/>
    <w:basedOn w:val="basic0"/>
    <w:link w:val="character"/>
    <w:rsid w:val="007B3079"/>
    <w:rPr>
      <w:rFonts w:ascii="Times New Roman" w:eastAsia="楷体" w:hAnsi="Times New Roman"/>
      <w:sz w:val="24"/>
    </w:rPr>
  </w:style>
  <w:style w:type="paragraph" w:customStyle="1" w:styleId="1">
    <w:name w:val="样式1"/>
    <w:basedOn w:val="infobar"/>
    <w:link w:val="10"/>
    <w:rsid w:val="001E404F"/>
  </w:style>
  <w:style w:type="table" w:customStyle="1" w:styleId="tablecenter">
    <w:name w:val="table_center"/>
    <w:basedOn w:val="a1"/>
    <w:uiPriority w:val="99"/>
    <w:rsid w:val="001E404F"/>
    <w:pPr>
      <w:spacing w:before="100" w:after="100" w:line="400" w:lineRule="exact"/>
    </w:pPr>
    <w:rPr>
      <w:rFonts w:ascii="Times New Roman" w:eastAsia="宋体" w:hAnsi="Times New Roman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10">
    <w:name w:val="样式1 字符"/>
    <w:basedOn w:val="infobar0"/>
    <w:link w:val="1"/>
    <w:rsid w:val="001E404F"/>
    <w:rPr>
      <w:rFonts w:ascii="Arial" w:eastAsia="楷体" w:hAnsi="Arial"/>
      <w:sz w:val="24"/>
    </w:rPr>
  </w:style>
  <w:style w:type="paragraph" w:customStyle="1" w:styleId="grade">
    <w:name w:val="grade"/>
    <w:basedOn w:val="basic"/>
    <w:next w:val="basic"/>
    <w:link w:val="grade0"/>
    <w:rsid w:val="004000B9"/>
    <w:rPr>
      <w:rFonts w:eastAsia="演示春风楷"/>
      <w:i/>
    </w:rPr>
  </w:style>
  <w:style w:type="character" w:customStyle="1" w:styleId="grade0">
    <w:name w:val="grade 字符"/>
    <w:basedOn w:val="basic0"/>
    <w:link w:val="grade"/>
    <w:rsid w:val="004000B9"/>
    <w:rPr>
      <w:rFonts w:ascii="Times New Roman" w:eastAsia="演示春风楷" w:hAnsi="Times New Roman"/>
      <w:i/>
      <w:sz w:val="24"/>
    </w:rPr>
  </w:style>
  <w:style w:type="paragraph" w:styleId="a4">
    <w:name w:val="header"/>
    <w:basedOn w:val="a"/>
    <w:link w:val="a5"/>
    <w:uiPriority w:val="99"/>
    <w:unhideWhenUsed/>
    <w:rsid w:val="001521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521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521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52173"/>
    <w:rPr>
      <w:sz w:val="18"/>
      <w:szCs w:val="18"/>
    </w:rPr>
  </w:style>
  <w:style w:type="paragraph" w:customStyle="1" w:styleId="basicfs">
    <w:name w:val="basic_fs"/>
    <w:basedOn w:val="basic"/>
    <w:next w:val="basic"/>
    <w:link w:val="basicfs0"/>
    <w:rsid w:val="00152173"/>
    <w:rPr>
      <w:rFonts w:eastAsia="仿宋"/>
    </w:rPr>
  </w:style>
  <w:style w:type="character" w:customStyle="1" w:styleId="basicfs0">
    <w:name w:val="basic_fs 字符"/>
    <w:basedOn w:val="basic0"/>
    <w:link w:val="basicfs"/>
    <w:rsid w:val="00152173"/>
    <w:rPr>
      <w:rFonts w:ascii="Times New Roman" w:eastAsia="仿宋" w:hAnsi="Times New Roman"/>
      <w:sz w:val="24"/>
    </w:rPr>
  </w:style>
  <w:style w:type="paragraph" w:customStyle="1" w:styleId="basickt">
    <w:name w:val="basic_kt"/>
    <w:basedOn w:val="basic"/>
    <w:link w:val="basickt0"/>
    <w:rsid w:val="00EF40D6"/>
    <w:rPr>
      <w:rFonts w:eastAsia="楷体"/>
    </w:rPr>
  </w:style>
  <w:style w:type="character" w:customStyle="1" w:styleId="basickt0">
    <w:name w:val="basic_kt 字符"/>
    <w:basedOn w:val="basic0"/>
    <w:link w:val="basickt"/>
    <w:rsid w:val="00EF40D6"/>
    <w:rPr>
      <w:rFonts w:ascii="Times New Roman" w:eastAsia="楷体" w:hAnsi="Times New Roman"/>
      <w:sz w:val="24"/>
    </w:rPr>
  </w:style>
  <w:style w:type="character" w:customStyle="1" w:styleId="fs">
    <w:name w:val="fs"/>
    <w:basedOn w:val="a0"/>
    <w:uiPriority w:val="1"/>
    <w:qFormat/>
    <w:rsid w:val="00024098"/>
    <w:rPr>
      <w:rFonts w:eastAsia="仿宋"/>
      <w:sz w:val="24"/>
    </w:rPr>
  </w:style>
  <w:style w:type="character" w:customStyle="1" w:styleId="kt">
    <w:name w:val="kt"/>
    <w:basedOn w:val="fs"/>
    <w:uiPriority w:val="1"/>
    <w:qFormat/>
    <w:rsid w:val="00D603A0"/>
    <w:rPr>
      <w:rFonts w:eastAsia="楷体"/>
      <w:sz w:val="24"/>
    </w:rPr>
  </w:style>
  <w:style w:type="paragraph" w:customStyle="1" w:styleId="basichigh1">
    <w:name w:val="basic_high1"/>
    <w:basedOn w:val="basic"/>
    <w:link w:val="basichigh10"/>
    <w:rsid w:val="00775B84"/>
    <w:pPr>
      <w:spacing w:after="300" w:line="400" w:lineRule="exact"/>
      <w:ind w:firstLineChars="100" w:firstLine="100"/>
    </w:pPr>
  </w:style>
  <w:style w:type="paragraph" w:customStyle="1" w:styleId="basichigh4">
    <w:name w:val="basic_high4"/>
    <w:basedOn w:val="basichigh1"/>
    <w:link w:val="basichigh40"/>
    <w:rsid w:val="008F6B4D"/>
    <w:pPr>
      <w:spacing w:after="100"/>
      <w:ind w:leftChars="400" w:left="400" w:firstLineChars="0" w:firstLine="0"/>
    </w:pPr>
  </w:style>
  <w:style w:type="character" w:customStyle="1" w:styleId="basichigh10">
    <w:name w:val="basic_high1 字符"/>
    <w:basedOn w:val="basic0"/>
    <w:link w:val="basichigh1"/>
    <w:rsid w:val="00775B84"/>
    <w:rPr>
      <w:rFonts w:ascii="Times New Roman" w:eastAsia="宋体" w:hAnsi="Times New Roman"/>
      <w:sz w:val="24"/>
    </w:rPr>
  </w:style>
  <w:style w:type="character" w:customStyle="1" w:styleId="basichigh40">
    <w:name w:val="basic_high4 字符"/>
    <w:basedOn w:val="basichigh10"/>
    <w:link w:val="basichigh4"/>
    <w:rsid w:val="008F6B4D"/>
    <w:rPr>
      <w:rFonts w:ascii="Times New Roman" w:eastAsia="宋体" w:hAnsi="Times New Roman"/>
      <w:sz w:val="24"/>
    </w:rPr>
  </w:style>
  <w:style w:type="table" w:customStyle="1" w:styleId="tableclearing">
    <w:name w:val="table_clearing"/>
    <w:basedOn w:val="a1"/>
    <w:uiPriority w:val="99"/>
    <w:rsid w:val="00D474C0"/>
    <w:rPr>
      <w:rFonts w:eastAsia="宋体"/>
      <w:sz w:val="24"/>
    </w:rPr>
    <w:tblPr/>
  </w:style>
  <w:style w:type="paragraph" w:customStyle="1" w:styleId="tianpinyin">
    <w:name w:val="tian_pinyin"/>
    <w:basedOn w:val="basic"/>
    <w:link w:val="tianpinyin0"/>
    <w:rsid w:val="00F7447E"/>
    <w:pPr>
      <w:spacing w:before="0" w:after="0" w:line="240" w:lineRule="atLeast"/>
    </w:pPr>
  </w:style>
  <w:style w:type="character" w:customStyle="1" w:styleId="tianpinyin0">
    <w:name w:val="tian_pinyin 字符"/>
    <w:basedOn w:val="basic0"/>
    <w:link w:val="tianpinyin"/>
    <w:rsid w:val="00F7447E"/>
    <w:rPr>
      <w:rFonts w:ascii="Times New Roman" w:eastAsia="宋体" w:hAnsi="Times New Roman"/>
      <w:sz w:val="24"/>
    </w:rPr>
  </w:style>
  <w:style w:type="paragraph" w:customStyle="1" w:styleId="tiancontent">
    <w:name w:val="tian_content"/>
    <w:basedOn w:val="basic"/>
    <w:link w:val="tiancontent0"/>
    <w:rsid w:val="00282DBB"/>
    <w:pPr>
      <w:spacing w:after="400" w:line="400" w:lineRule="exact"/>
    </w:pPr>
  </w:style>
  <w:style w:type="character" w:customStyle="1" w:styleId="tiancontent0">
    <w:name w:val="tian_content 字符"/>
    <w:basedOn w:val="basic0"/>
    <w:link w:val="tiancontent"/>
    <w:rsid w:val="00282DBB"/>
    <w:rPr>
      <w:rFonts w:ascii="Times New Roman" w:eastAsia="宋体" w:hAnsi="Times New Roman"/>
      <w:sz w:val="24"/>
    </w:rPr>
  </w:style>
  <w:style w:type="character" w:customStyle="1" w:styleId="basicrun">
    <w:name w:val="basic_run"/>
    <w:basedOn w:val="basic0"/>
    <w:uiPriority w:val="1"/>
    <w:qFormat/>
    <w:rsid w:val="003D154C"/>
    <w:rPr>
      <w:rFonts w:ascii="Times New Roman" w:eastAsia="宋体" w:hAnsi="Times New Roman"/>
      <w:sz w:val="24"/>
    </w:rPr>
  </w:style>
  <w:style w:type="paragraph" w:customStyle="1" w:styleId="testrange">
    <w:name w:val="test_range"/>
    <w:basedOn w:val="basic"/>
    <w:qFormat/>
    <w:rsid w:val="00AE0E0C"/>
    <w:pPr>
      <w:jc w:val="right"/>
    </w:pPr>
    <w:rPr>
      <w:rFonts w:ascii="仿宋" w:eastAsia="仿宋" w:hAnsi="仿宋"/>
      <w:color w:val="404040" w:themeColor="text1" w:themeTint="BF"/>
      <w:sz w:val="21"/>
    </w:rPr>
  </w:style>
  <w:style w:type="paragraph" w:customStyle="1" w:styleId="basicarial">
    <w:name w:val="basic_arial"/>
    <w:basedOn w:val="basic"/>
    <w:link w:val="basicarial0"/>
    <w:qFormat/>
    <w:rsid w:val="003474D4"/>
    <w:rPr>
      <w:rFonts w:ascii="Arial" w:hAnsi="Arial"/>
    </w:rPr>
  </w:style>
  <w:style w:type="paragraph" w:customStyle="1" w:styleId="basicarialsentence">
    <w:name w:val="basic_arial_sentence"/>
    <w:basedOn w:val="basicarial"/>
    <w:link w:val="basicarialsentence0"/>
    <w:qFormat/>
    <w:rsid w:val="00E534EF"/>
    <w:pPr>
      <w:ind w:leftChars="200" w:left="200"/>
    </w:pPr>
  </w:style>
  <w:style w:type="character" w:customStyle="1" w:styleId="basicarial0">
    <w:name w:val="basic_arial 字符"/>
    <w:basedOn w:val="basic0"/>
    <w:link w:val="basicarial"/>
    <w:rsid w:val="00E534EF"/>
    <w:rPr>
      <w:rFonts w:ascii="Arial" w:eastAsia="宋体" w:hAnsi="Arial"/>
      <w:sz w:val="24"/>
    </w:rPr>
  </w:style>
  <w:style w:type="character" w:customStyle="1" w:styleId="basicarialsentence0">
    <w:name w:val="basic_arial_sentence 字符"/>
    <w:basedOn w:val="basicarial0"/>
    <w:link w:val="basicarialsentence"/>
    <w:rsid w:val="00E534EF"/>
    <w:rPr>
      <w:rFonts w:ascii="Arial" w:eastAsia="宋体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image" Target="media/image43.png"/><Relationship Id="rId51" Type="http://schemas.openxmlformats.org/officeDocument/2006/relationships/image" Target="media/image44.png"/><Relationship Id="rId52" Type="http://schemas.openxmlformats.org/officeDocument/2006/relationships/image" Target="media/image45.png"/><Relationship Id="rId53" Type="http://schemas.openxmlformats.org/officeDocument/2006/relationships/image" Target="media/image46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77828\Documents\&#33258;&#23450;&#20041;%20Office%20&#27169;&#26495;\basic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</Template>
  <TotalTime>83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李宇</dc:creator>
  <cp:keywords/>
  <dc:description/>
  <cp:lastModifiedBy>李 宇</cp:lastModifiedBy>
  <cp:revision>61</cp:revision>
  <dcterms:created xsi:type="dcterms:W3CDTF">2022-03-28T13:58:00Z</dcterms:created>
  <dcterms:modified xsi:type="dcterms:W3CDTF">2023-02-22T08:28:00Z</dcterms:modified>
</cp:coreProperties>
</file>