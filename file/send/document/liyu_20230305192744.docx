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🚩🚩🚩🚩Quadra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44" name="Picture 6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时间：2023-03-05 19:27:44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