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考察范围：第3、4、5、6、8、9、10课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lái bù jí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yuán zhū bǐ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9288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88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9288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88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tái dēng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nèi xiē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suì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guǒ rán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guāng shǎn shǎn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yún hǎi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莫子彦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考察范围：第2、4、5、6、7、8、9课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fà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gōng zuò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yún hǎi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shì qíng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zhù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huā duǒ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李子瑞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考察范围：第1、5、6、8、9课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dù pí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lái bù jí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9288" cy="4320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88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nà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汤敬同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考察范围：第1、3、4、5、6、7、8、10课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bàn fǎ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diàn yǐng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bào zhǐ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shù mù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nà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wǔ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吴怀谷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考察范围：第3、4、5、6、7、9、10课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gù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dào dǐ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tái dēng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nèi xiē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měi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 máo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冯思语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tou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qún shān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tā men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nán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jiān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lái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tái dēng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陈浩轩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🚩旗开得胜！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tóng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guó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míng liàng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chèng gǎn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dì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lái bù jí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9288" cy="4320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88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张宝贤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考察范围：第2、3、4、5、6、7、9、10课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fēng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gōng zuò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zhǐ yào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liǎn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shì qíng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dòng bù dòng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dì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sì hǎi wéi jiā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míng shèng gǔ jī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bàn fǎ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zhǎn xiàn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黄乐奇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35" name="Picture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dào dǐ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rú guǒ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zhù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guó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tou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diàn yǐng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liǎn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guāng shǎn shǎn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gù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fà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gōng zuò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00" name="Picture 5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dào dǐ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sì hǎi wéi jiā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lái bù jí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wān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9288" cy="4320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88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yún hǎi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suì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jù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shù mù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bào zhǐ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guǒ rán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nèi xiē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周浚霖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01" name="Picture 5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考察范围：第1、2、3、4、5、6、7、8、9、10课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shì qíng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liǎn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 máo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guó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yuán zhū bǐ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9288" cy="4320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88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chèng gǎn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shù mù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jiān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qún shān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nǎ lǐ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nán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侯正霖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4" name="Picture 6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🚩旗开得胜！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考察范围：第2、3、4、5、6、8、9、10课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bào zhǐ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bàn fǎ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tái dēng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lái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guǒ rán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guó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dào dǐ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nán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zhù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qún shān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měi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钱芷霖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25" name="Picture 6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89" name="Picture 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考察范围：第2、3、4、5、6、8、9、10课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rén men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gèng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lì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nà lǐ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lái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rú guǒ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měi dāng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nán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wǔ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tóng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gōng zuò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míng shèng gǔ jī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莫韦暄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90" name="Picture 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730" name="Picture 7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考察范围：第2、4、5、6、8、10课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huā duǒ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tái dēng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shì qíng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zhǎn xiàn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biàn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陈盈彤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731" name="Picture 7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795" name="Picture 7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考察范围：第1、2、3、5、6、7、8、9、10课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tiān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nà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bào zhǐ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zhǎn xiàn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shì qíng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hǒng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wǔ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连贺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796" name="Picture 7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30" name="Picture 8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考察范围：第1、3、4、5、6、7、8、10课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guǒ rán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tóng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liǎng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tou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bào zhǐ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fà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sì hǎi wéi jiā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p>
      <w:r>
        <w:br w:type="page"/>
      </w:r>
    </w:p>
    <w:p>
      <w:pPr>
        <w:pStyle w:val="basic"/>
      </w:pPr>
      <w:r>
        <w:t>张陈煜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31" name="Picture 8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83" name="Picture 8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🚩First Blood！</w:t>
      </w:r>
    </w:p>
    <w:p>
      <w:pPr>
        <w:pStyle w:val="basic"/>
      </w:pPr>
      <w:r>
        <w:t>时间：2023-03-01 12:37:05</w:t>
      </w:r>
    </w:p>
    <w:p>
      <w:pPr>
        <w:pStyle w:val="testrange"/>
      </w:pPr>
      <w:r>
        <w:t>考察范围：第1、3、4、5、6、7、8、9、10课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tiào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kuān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tā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gèng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měi dāng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hǒng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shān dǐng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wǔ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gù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guāng shǎn shǎn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diàn yǐng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bào zhǐ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kàn jiàn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lú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