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牛悦时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时间：2023-03-01 12:41:09</w:t>
      </w:r>
    </w:p>
    <w:p>
      <w:pPr>
        <w:pStyle w:val="testrange"/>
      </w:pPr>
      <w:r>
        <w:t>考察范围：第3、4、5、6、7、8、9、10课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zhǎn xiàn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chuāng wài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shān dǐng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wèi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tiān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diàn yǐng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shí tou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yāng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dēng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