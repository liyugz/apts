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12:43:54</w:t>
      </w:r>
    </w:p>
    <w:p>
      <w:pPr>
        <w:pStyle w:val="testrange"/>
      </w:pPr>
      <w:r>
        <w:t>考察范围：第3、4、5、6、7、8、9课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jù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hǒng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dòng bù dòng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