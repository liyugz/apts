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basic"/>
      </w:pPr>
      <w:r>
        <w:t>牛悦时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🚩🚩🚩Triple kill！</w:t>
      </w:r>
    </w:p>
    <w:p>
      <w:pPr>
        <w:pStyle w:val="basic"/>
      </w:pPr>
      <w:r>
        <w:t>时间：2023-03-01 12:44:06</w:t>
      </w:r>
    </w:p>
    <w:p>
      <w:pPr>
        <w:pStyle w:val="testrange"/>
      </w:pPr>
      <w:r>
        <w:t>考察范围：第3、4、5、6、7、8、9课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píng jiǎng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kāi xīn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hǎo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yǐ qián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hái yǒu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nèi xiē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dì fāng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chuāng wài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wèi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chuán shēn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jìn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shí jiān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jīn tiān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guà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hǒng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yáng guāng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qián fāng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chū lái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zhī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yún hǎi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sectPr w:rsidR="004F401B" w:rsidRPr="0059301B" w:rsidSect="00B869A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624A4" w14:textId="77777777" w:rsidR="00C46F88" w:rsidRDefault="00C46F88" w:rsidP="00152173">
      <w:r>
        <w:separator/>
      </w:r>
    </w:p>
  </w:endnote>
  <w:endnote w:type="continuationSeparator" w:id="0">
    <w:p w14:paraId="6DA4B03E" w14:textId="77777777" w:rsidR="00C46F88" w:rsidRDefault="00C46F88" w:rsidP="00152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喵呜简体">
    <w:altName w:val="微软雅黑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演示春风楷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D094C" w14:textId="77777777" w:rsidR="00C46F88" w:rsidRDefault="00C46F88" w:rsidP="00152173">
      <w:r>
        <w:separator/>
      </w:r>
    </w:p>
  </w:footnote>
  <w:footnote w:type="continuationSeparator" w:id="0">
    <w:p w14:paraId="76979614" w14:textId="77777777" w:rsidR="00C46F88" w:rsidRDefault="00C46F88" w:rsidP="00152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F2"/>
    <w:rsid w:val="00024098"/>
    <w:rsid w:val="00097324"/>
    <w:rsid w:val="000C4747"/>
    <w:rsid w:val="00152173"/>
    <w:rsid w:val="001866BC"/>
    <w:rsid w:val="001E404F"/>
    <w:rsid w:val="002475DF"/>
    <w:rsid w:val="00282DBB"/>
    <w:rsid w:val="00290398"/>
    <w:rsid w:val="0029039E"/>
    <w:rsid w:val="00321595"/>
    <w:rsid w:val="003474D4"/>
    <w:rsid w:val="00353ACE"/>
    <w:rsid w:val="00366FFE"/>
    <w:rsid w:val="003B00B7"/>
    <w:rsid w:val="003D154C"/>
    <w:rsid w:val="004000B9"/>
    <w:rsid w:val="0041153A"/>
    <w:rsid w:val="004172E2"/>
    <w:rsid w:val="0043145C"/>
    <w:rsid w:val="004E17F1"/>
    <w:rsid w:val="004F401B"/>
    <w:rsid w:val="00515A19"/>
    <w:rsid w:val="00526C59"/>
    <w:rsid w:val="0059301B"/>
    <w:rsid w:val="005E5339"/>
    <w:rsid w:val="005F04D5"/>
    <w:rsid w:val="00697F3B"/>
    <w:rsid w:val="006F487F"/>
    <w:rsid w:val="00740B46"/>
    <w:rsid w:val="0076462D"/>
    <w:rsid w:val="00775B84"/>
    <w:rsid w:val="007A46E6"/>
    <w:rsid w:val="007B3079"/>
    <w:rsid w:val="008639EE"/>
    <w:rsid w:val="008645FC"/>
    <w:rsid w:val="00867BF3"/>
    <w:rsid w:val="008D328A"/>
    <w:rsid w:val="008F6B4D"/>
    <w:rsid w:val="00921CD3"/>
    <w:rsid w:val="009328D6"/>
    <w:rsid w:val="00A35F95"/>
    <w:rsid w:val="00A974D9"/>
    <w:rsid w:val="00AE0E0C"/>
    <w:rsid w:val="00B17D36"/>
    <w:rsid w:val="00B869AB"/>
    <w:rsid w:val="00BE0B27"/>
    <w:rsid w:val="00C327BD"/>
    <w:rsid w:val="00C46F88"/>
    <w:rsid w:val="00C92FFD"/>
    <w:rsid w:val="00CF0FAF"/>
    <w:rsid w:val="00D474C0"/>
    <w:rsid w:val="00D603A0"/>
    <w:rsid w:val="00E534EF"/>
    <w:rsid w:val="00E544A4"/>
    <w:rsid w:val="00EF40D6"/>
    <w:rsid w:val="00F0722B"/>
    <w:rsid w:val="00F550F2"/>
    <w:rsid w:val="00F7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73BF24"/>
  <w14:defaultImageDpi w14:val="32767"/>
  <w15:chartTrackingRefBased/>
  <w15:docId w15:val="{74FAE378-061C-4BEE-B16C-6E111E9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">
    <w:name w:val="basic"/>
    <w:basedOn w:val="a"/>
    <w:link w:val="basic0"/>
    <w:qFormat/>
    <w:rsid w:val="00CF0FAF"/>
    <w:pPr>
      <w:spacing w:before="100" w:after="100" w:line="400" w:lineRule="atLeast"/>
    </w:pPr>
    <w:rPr>
      <w:rFonts w:ascii="Times New Roman" w:eastAsia="宋体" w:hAnsi="Times New Roman"/>
      <w:sz w:val="24"/>
    </w:rPr>
  </w:style>
  <w:style w:type="table" w:styleId="a3">
    <w:name w:val="Table Grid"/>
    <w:basedOn w:val="a1"/>
    <w:uiPriority w:val="39"/>
    <w:rsid w:val="00BE0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ar">
    <w:name w:val="infobar"/>
    <w:basedOn w:val="basic"/>
    <w:link w:val="infobar0"/>
    <w:rsid w:val="00290398"/>
    <w:pPr>
      <w:spacing w:line="400" w:lineRule="exact"/>
      <w:jc w:val="left"/>
    </w:pPr>
    <w:rPr>
      <w:rFonts w:ascii="Arial" w:eastAsia="楷体" w:hAnsi="Arial"/>
    </w:rPr>
  </w:style>
  <w:style w:type="character" w:customStyle="1" w:styleId="basic0">
    <w:name w:val="basic 字符"/>
    <w:basedOn w:val="a0"/>
    <w:link w:val="basic"/>
    <w:rsid w:val="00366FFE"/>
    <w:rPr>
      <w:rFonts w:ascii="Times New Roman" w:eastAsia="宋体" w:hAnsi="Times New Roman"/>
      <w:sz w:val="24"/>
    </w:rPr>
  </w:style>
  <w:style w:type="character" w:customStyle="1" w:styleId="infobar0">
    <w:name w:val="infobar 字符"/>
    <w:basedOn w:val="basic0"/>
    <w:link w:val="infobar"/>
    <w:rsid w:val="00290398"/>
    <w:rPr>
      <w:rFonts w:ascii="Arial" w:eastAsia="楷体" w:hAnsi="Arial"/>
      <w:sz w:val="24"/>
    </w:rPr>
  </w:style>
  <w:style w:type="paragraph" w:customStyle="1" w:styleId="order">
    <w:name w:val="order"/>
    <w:basedOn w:val="a"/>
    <w:link w:val="order0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character" w:customStyle="1" w:styleId="order0">
    <w:name w:val="order 字符"/>
    <w:basedOn w:val="a0"/>
    <w:link w:val="order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paragraph" w:customStyle="1" w:styleId="bottom">
    <w:name w:val="bottom"/>
    <w:basedOn w:val="basic"/>
    <w:link w:val="bottom0"/>
    <w:rsid w:val="00A35F95"/>
    <w:pPr>
      <w:jc w:val="right"/>
    </w:pPr>
    <w:rPr>
      <w:rFonts w:ascii="方正喵呜简体" w:eastAsia="方正喵呜简体" w:hAnsi="方正喵呜简体"/>
      <w:color w:val="404040" w:themeColor="text1" w:themeTint="BF"/>
    </w:rPr>
  </w:style>
  <w:style w:type="character" w:customStyle="1" w:styleId="bottom0">
    <w:name w:val="bottom 字符"/>
    <w:basedOn w:val="basic0"/>
    <w:link w:val="bottom"/>
    <w:rsid w:val="00A35F95"/>
    <w:rPr>
      <w:rFonts w:ascii="方正喵呜简体" w:eastAsia="方正喵呜简体" w:hAnsi="方正喵呜简体"/>
      <w:color w:val="404040" w:themeColor="text1" w:themeTint="BF"/>
      <w:sz w:val="24"/>
    </w:rPr>
  </w:style>
  <w:style w:type="paragraph" w:customStyle="1" w:styleId="character">
    <w:name w:val="character"/>
    <w:basedOn w:val="basic"/>
    <w:link w:val="character0"/>
    <w:rsid w:val="007B3079"/>
    <w:rPr>
      <w:rFonts w:eastAsia="楷体"/>
    </w:rPr>
  </w:style>
  <w:style w:type="character" w:customStyle="1" w:styleId="character0">
    <w:name w:val="character 字符"/>
    <w:basedOn w:val="basic0"/>
    <w:link w:val="character"/>
    <w:rsid w:val="007B3079"/>
    <w:rPr>
      <w:rFonts w:ascii="Times New Roman" w:eastAsia="楷体" w:hAnsi="Times New Roman"/>
      <w:sz w:val="24"/>
    </w:rPr>
  </w:style>
  <w:style w:type="paragraph" w:customStyle="1" w:styleId="1">
    <w:name w:val="样式1"/>
    <w:basedOn w:val="infobar"/>
    <w:link w:val="10"/>
    <w:rsid w:val="001E404F"/>
  </w:style>
  <w:style w:type="table" w:customStyle="1" w:styleId="tablecenter">
    <w:name w:val="table_center"/>
    <w:basedOn w:val="a1"/>
    <w:uiPriority w:val="99"/>
    <w:rsid w:val="001E404F"/>
    <w:pPr>
      <w:spacing w:before="100" w:after="100" w:line="400" w:lineRule="exact"/>
    </w:pPr>
    <w:rPr>
      <w:rFonts w:ascii="Times New Roman" w:eastAsia="宋体" w:hAnsi="Times New Roman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10">
    <w:name w:val="样式1 字符"/>
    <w:basedOn w:val="infobar0"/>
    <w:link w:val="1"/>
    <w:rsid w:val="001E404F"/>
    <w:rPr>
      <w:rFonts w:ascii="Arial" w:eastAsia="楷体" w:hAnsi="Arial"/>
      <w:sz w:val="24"/>
    </w:rPr>
  </w:style>
  <w:style w:type="paragraph" w:customStyle="1" w:styleId="grade">
    <w:name w:val="grade"/>
    <w:basedOn w:val="basic"/>
    <w:next w:val="basic"/>
    <w:link w:val="grade0"/>
    <w:rsid w:val="004000B9"/>
    <w:rPr>
      <w:rFonts w:eastAsia="演示春风楷"/>
      <w:i/>
    </w:rPr>
  </w:style>
  <w:style w:type="character" w:customStyle="1" w:styleId="grade0">
    <w:name w:val="grade 字符"/>
    <w:basedOn w:val="basic0"/>
    <w:link w:val="grade"/>
    <w:rsid w:val="004000B9"/>
    <w:rPr>
      <w:rFonts w:ascii="Times New Roman" w:eastAsia="演示春风楷" w:hAnsi="Times New Roman"/>
      <w:i/>
      <w:sz w:val="24"/>
    </w:rPr>
  </w:style>
  <w:style w:type="paragraph" w:styleId="a4">
    <w:name w:val="header"/>
    <w:basedOn w:val="a"/>
    <w:link w:val="a5"/>
    <w:uiPriority w:val="99"/>
    <w:unhideWhenUsed/>
    <w:rsid w:val="00152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21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2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2173"/>
    <w:rPr>
      <w:sz w:val="18"/>
      <w:szCs w:val="18"/>
    </w:rPr>
  </w:style>
  <w:style w:type="paragraph" w:customStyle="1" w:styleId="basicfs">
    <w:name w:val="basic_fs"/>
    <w:basedOn w:val="basic"/>
    <w:next w:val="basic"/>
    <w:link w:val="basicfs0"/>
    <w:rsid w:val="00152173"/>
    <w:rPr>
      <w:rFonts w:eastAsia="仿宋"/>
    </w:rPr>
  </w:style>
  <w:style w:type="character" w:customStyle="1" w:styleId="basicfs0">
    <w:name w:val="basic_fs 字符"/>
    <w:basedOn w:val="basic0"/>
    <w:link w:val="basicfs"/>
    <w:rsid w:val="00152173"/>
    <w:rPr>
      <w:rFonts w:ascii="Times New Roman" w:eastAsia="仿宋" w:hAnsi="Times New Roman"/>
      <w:sz w:val="24"/>
    </w:rPr>
  </w:style>
  <w:style w:type="paragraph" w:customStyle="1" w:styleId="basickt">
    <w:name w:val="basic_kt"/>
    <w:basedOn w:val="basic"/>
    <w:link w:val="basickt0"/>
    <w:rsid w:val="00EF40D6"/>
    <w:rPr>
      <w:rFonts w:eastAsia="楷体"/>
    </w:rPr>
  </w:style>
  <w:style w:type="character" w:customStyle="1" w:styleId="basickt0">
    <w:name w:val="basic_kt 字符"/>
    <w:basedOn w:val="basic0"/>
    <w:link w:val="basickt"/>
    <w:rsid w:val="00EF40D6"/>
    <w:rPr>
      <w:rFonts w:ascii="Times New Roman" w:eastAsia="楷体" w:hAnsi="Times New Roman"/>
      <w:sz w:val="24"/>
    </w:rPr>
  </w:style>
  <w:style w:type="character" w:customStyle="1" w:styleId="fs">
    <w:name w:val="fs"/>
    <w:basedOn w:val="a0"/>
    <w:uiPriority w:val="1"/>
    <w:qFormat/>
    <w:rsid w:val="00024098"/>
    <w:rPr>
      <w:rFonts w:eastAsia="仿宋"/>
      <w:sz w:val="24"/>
    </w:rPr>
  </w:style>
  <w:style w:type="character" w:customStyle="1" w:styleId="kt">
    <w:name w:val="kt"/>
    <w:basedOn w:val="fs"/>
    <w:uiPriority w:val="1"/>
    <w:qFormat/>
    <w:rsid w:val="00D603A0"/>
    <w:rPr>
      <w:rFonts w:eastAsia="楷体"/>
      <w:sz w:val="24"/>
    </w:rPr>
  </w:style>
  <w:style w:type="paragraph" w:customStyle="1" w:styleId="basichigh1">
    <w:name w:val="basic_high1"/>
    <w:basedOn w:val="basic"/>
    <w:link w:val="basichigh10"/>
    <w:rsid w:val="00775B84"/>
    <w:pPr>
      <w:spacing w:after="300" w:line="400" w:lineRule="exact"/>
      <w:ind w:firstLineChars="100" w:firstLine="100"/>
    </w:pPr>
  </w:style>
  <w:style w:type="paragraph" w:customStyle="1" w:styleId="basichigh4">
    <w:name w:val="basic_high4"/>
    <w:basedOn w:val="basichigh1"/>
    <w:link w:val="basichigh40"/>
    <w:rsid w:val="008F6B4D"/>
    <w:pPr>
      <w:spacing w:after="100"/>
      <w:ind w:leftChars="400" w:left="400" w:firstLineChars="0" w:firstLine="0"/>
    </w:pPr>
  </w:style>
  <w:style w:type="character" w:customStyle="1" w:styleId="basichigh10">
    <w:name w:val="basic_high1 字符"/>
    <w:basedOn w:val="basic0"/>
    <w:link w:val="basichigh1"/>
    <w:rsid w:val="00775B84"/>
    <w:rPr>
      <w:rFonts w:ascii="Times New Roman" w:eastAsia="宋体" w:hAnsi="Times New Roman"/>
      <w:sz w:val="24"/>
    </w:rPr>
  </w:style>
  <w:style w:type="character" w:customStyle="1" w:styleId="basichigh40">
    <w:name w:val="basic_high4 字符"/>
    <w:basedOn w:val="basichigh10"/>
    <w:link w:val="basichigh4"/>
    <w:rsid w:val="008F6B4D"/>
    <w:rPr>
      <w:rFonts w:ascii="Times New Roman" w:eastAsia="宋体" w:hAnsi="Times New Roman"/>
      <w:sz w:val="24"/>
    </w:rPr>
  </w:style>
  <w:style w:type="table" w:customStyle="1" w:styleId="tableclearing">
    <w:name w:val="table_clearing"/>
    <w:basedOn w:val="a1"/>
    <w:uiPriority w:val="99"/>
    <w:rsid w:val="00D474C0"/>
    <w:rPr>
      <w:rFonts w:eastAsia="宋体"/>
      <w:sz w:val="24"/>
    </w:rPr>
    <w:tblPr/>
  </w:style>
  <w:style w:type="paragraph" w:customStyle="1" w:styleId="tianpinyin">
    <w:name w:val="tian_pinyin"/>
    <w:basedOn w:val="basic"/>
    <w:link w:val="tianpinyin0"/>
    <w:rsid w:val="00F7447E"/>
    <w:pPr>
      <w:spacing w:before="0" w:after="0" w:line="240" w:lineRule="atLeast"/>
    </w:pPr>
  </w:style>
  <w:style w:type="character" w:customStyle="1" w:styleId="tianpinyin0">
    <w:name w:val="tian_pinyin 字符"/>
    <w:basedOn w:val="basic0"/>
    <w:link w:val="tianpinyin"/>
    <w:rsid w:val="00F7447E"/>
    <w:rPr>
      <w:rFonts w:ascii="Times New Roman" w:eastAsia="宋体" w:hAnsi="Times New Roman"/>
      <w:sz w:val="24"/>
    </w:rPr>
  </w:style>
  <w:style w:type="paragraph" w:customStyle="1" w:styleId="tiancontent">
    <w:name w:val="tian_content"/>
    <w:basedOn w:val="basic"/>
    <w:link w:val="tiancontent0"/>
    <w:rsid w:val="00282DBB"/>
    <w:pPr>
      <w:spacing w:after="400" w:line="400" w:lineRule="exact"/>
    </w:pPr>
  </w:style>
  <w:style w:type="character" w:customStyle="1" w:styleId="tiancontent0">
    <w:name w:val="tian_content 字符"/>
    <w:basedOn w:val="basic0"/>
    <w:link w:val="tiancontent"/>
    <w:rsid w:val="00282DBB"/>
    <w:rPr>
      <w:rFonts w:ascii="Times New Roman" w:eastAsia="宋体" w:hAnsi="Times New Roman"/>
      <w:sz w:val="24"/>
    </w:rPr>
  </w:style>
  <w:style w:type="character" w:customStyle="1" w:styleId="basicrun">
    <w:name w:val="basic_run"/>
    <w:basedOn w:val="basic0"/>
    <w:uiPriority w:val="1"/>
    <w:qFormat/>
    <w:rsid w:val="003D154C"/>
    <w:rPr>
      <w:rFonts w:ascii="Times New Roman" w:eastAsia="宋体" w:hAnsi="Times New Roman"/>
      <w:sz w:val="24"/>
    </w:rPr>
  </w:style>
  <w:style w:type="paragraph" w:customStyle="1" w:styleId="testrange">
    <w:name w:val="test_range"/>
    <w:basedOn w:val="basic"/>
    <w:qFormat/>
    <w:rsid w:val="00AE0E0C"/>
    <w:pPr>
      <w:jc w:val="right"/>
    </w:pPr>
    <w:rPr>
      <w:rFonts w:ascii="仿宋" w:eastAsia="仿宋" w:hAnsi="仿宋"/>
      <w:color w:val="404040" w:themeColor="text1" w:themeTint="BF"/>
      <w:sz w:val="21"/>
    </w:rPr>
  </w:style>
  <w:style w:type="paragraph" w:customStyle="1" w:styleId="basicarial">
    <w:name w:val="basic_arial"/>
    <w:basedOn w:val="basic"/>
    <w:link w:val="basicarial0"/>
    <w:qFormat/>
    <w:rsid w:val="003474D4"/>
    <w:rPr>
      <w:rFonts w:ascii="Arial" w:hAnsi="Arial"/>
    </w:rPr>
  </w:style>
  <w:style w:type="paragraph" w:customStyle="1" w:styleId="basicarialsentence">
    <w:name w:val="basic_arial_sentence"/>
    <w:basedOn w:val="basicarial"/>
    <w:link w:val="basicarialsentence0"/>
    <w:qFormat/>
    <w:rsid w:val="00E534EF"/>
    <w:pPr>
      <w:ind w:leftChars="200" w:left="200"/>
    </w:pPr>
  </w:style>
  <w:style w:type="character" w:customStyle="1" w:styleId="basicarial0">
    <w:name w:val="basic_arial 字符"/>
    <w:basedOn w:val="basic0"/>
    <w:link w:val="basicarial"/>
    <w:rsid w:val="00E534EF"/>
    <w:rPr>
      <w:rFonts w:ascii="Arial" w:eastAsia="宋体" w:hAnsi="Arial"/>
      <w:sz w:val="24"/>
    </w:rPr>
  </w:style>
  <w:style w:type="character" w:customStyle="1" w:styleId="basicarialsentence0">
    <w:name w:val="basic_arial_sentence 字符"/>
    <w:basedOn w:val="basicarial0"/>
    <w:link w:val="basicarialsentence"/>
    <w:rsid w:val="00E534EF"/>
    <w:rPr>
      <w:rFonts w:ascii="Arial" w:eastAsia="宋体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77828\Documents\&#33258;&#23450;&#20041;%20Office%20&#27169;&#26495;\basic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</Template>
  <TotalTime>83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李宇</dc:creator>
  <cp:keywords/>
  <dc:description/>
  <cp:lastModifiedBy>李 宇</cp:lastModifiedBy>
  <cp:revision>61</cp:revision>
  <dcterms:created xsi:type="dcterms:W3CDTF">2022-03-28T13:58:00Z</dcterms:created>
  <dcterms:modified xsi:type="dcterms:W3CDTF">2023-02-22T08:28:00Z</dcterms:modified>
</cp:coreProperties>
</file>