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牛悦时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🚩🚩🚩勇冠三军！</w:t>
      </w:r>
    </w:p>
    <w:p>
      <w:pPr>
        <w:pStyle w:val="basic"/>
      </w:pPr>
      <w:r>
        <w:t>时间：2023-03-01 12:48:31</w:t>
      </w:r>
    </w:p>
    <w:p>
      <w:pPr>
        <w:pStyle w:val="testrange"/>
      </w:pPr>
      <w:r>
        <w:t>考察范围：第3、4、5、6、7、8、9、10课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kāi xīn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hǎo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hái yǒu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dì fāng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jù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míng shèng gǔ jī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zhōng yāng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chuán shēn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dào dǐ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chēng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měi dāng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shù mù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yáng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jìn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zhè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shā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