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12:49:14</w:t>
      </w:r>
    </w:p>
    <w:p>
      <w:pPr>
        <w:pStyle w:val="testrange"/>
      </w:pPr>
      <w:r>
        <w:t>考察范围：第3、4、5、6、7、8、9、10课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dào dǐ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qún shān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guāng shǎn shǎn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měi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gù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suì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jiān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