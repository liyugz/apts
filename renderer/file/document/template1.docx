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F55A6" w14:textId="2FF88521" w:rsidR="004F401B" w:rsidRPr="0059301B" w:rsidRDefault="004F401B" w:rsidP="007A46E6">
      <w:pPr>
        <w:pStyle w:val="basicarialsentence"/>
        <w:ind w:leftChars="0" w:left="0"/>
        <w:rPr>
          <w:rFonts w:hint="eastAsia"/>
        </w:rPr>
      </w:pPr>
    </w:p>
    <w:sectPr w:rsidR="004F401B" w:rsidRPr="0059301B" w:rsidSect="00B869A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624A4" w14:textId="77777777" w:rsidR="00C46F88" w:rsidRDefault="00C46F88" w:rsidP="00152173">
      <w:r>
        <w:separator/>
      </w:r>
    </w:p>
  </w:endnote>
  <w:endnote w:type="continuationSeparator" w:id="0">
    <w:p w14:paraId="6DA4B03E" w14:textId="77777777" w:rsidR="00C46F88" w:rsidRDefault="00C46F88" w:rsidP="00152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喵呜简体">
    <w:altName w:val="微软雅黑"/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演示春风楷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D094C" w14:textId="77777777" w:rsidR="00C46F88" w:rsidRDefault="00C46F88" w:rsidP="00152173">
      <w:r>
        <w:separator/>
      </w:r>
    </w:p>
  </w:footnote>
  <w:footnote w:type="continuationSeparator" w:id="0">
    <w:p w14:paraId="76979614" w14:textId="77777777" w:rsidR="00C46F88" w:rsidRDefault="00C46F88" w:rsidP="001521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F2"/>
    <w:rsid w:val="00024098"/>
    <w:rsid w:val="00097324"/>
    <w:rsid w:val="000C4747"/>
    <w:rsid w:val="00152173"/>
    <w:rsid w:val="001866BC"/>
    <w:rsid w:val="001E404F"/>
    <w:rsid w:val="002475DF"/>
    <w:rsid w:val="00282DBB"/>
    <w:rsid w:val="00290398"/>
    <w:rsid w:val="0029039E"/>
    <w:rsid w:val="00321595"/>
    <w:rsid w:val="003474D4"/>
    <w:rsid w:val="00353ACE"/>
    <w:rsid w:val="00366FFE"/>
    <w:rsid w:val="003B00B7"/>
    <w:rsid w:val="003D154C"/>
    <w:rsid w:val="004000B9"/>
    <w:rsid w:val="0041153A"/>
    <w:rsid w:val="004172E2"/>
    <w:rsid w:val="0043145C"/>
    <w:rsid w:val="004E17F1"/>
    <w:rsid w:val="004F401B"/>
    <w:rsid w:val="00515A19"/>
    <w:rsid w:val="00526C59"/>
    <w:rsid w:val="0059301B"/>
    <w:rsid w:val="005E5339"/>
    <w:rsid w:val="005F04D5"/>
    <w:rsid w:val="00697F3B"/>
    <w:rsid w:val="006F487F"/>
    <w:rsid w:val="00740B46"/>
    <w:rsid w:val="0076462D"/>
    <w:rsid w:val="00775B84"/>
    <w:rsid w:val="007A46E6"/>
    <w:rsid w:val="007B3079"/>
    <w:rsid w:val="008639EE"/>
    <w:rsid w:val="008645FC"/>
    <w:rsid w:val="00867BF3"/>
    <w:rsid w:val="008D328A"/>
    <w:rsid w:val="008F6B4D"/>
    <w:rsid w:val="00921CD3"/>
    <w:rsid w:val="009328D6"/>
    <w:rsid w:val="00A35F95"/>
    <w:rsid w:val="00A974D9"/>
    <w:rsid w:val="00AE0E0C"/>
    <w:rsid w:val="00B17D36"/>
    <w:rsid w:val="00B869AB"/>
    <w:rsid w:val="00BE0B27"/>
    <w:rsid w:val="00C327BD"/>
    <w:rsid w:val="00C46F88"/>
    <w:rsid w:val="00C92FFD"/>
    <w:rsid w:val="00CF0FAF"/>
    <w:rsid w:val="00D474C0"/>
    <w:rsid w:val="00D603A0"/>
    <w:rsid w:val="00E534EF"/>
    <w:rsid w:val="00E544A4"/>
    <w:rsid w:val="00EF40D6"/>
    <w:rsid w:val="00F0722B"/>
    <w:rsid w:val="00F550F2"/>
    <w:rsid w:val="00F7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73BF24"/>
  <w14:defaultImageDpi w14:val="32767"/>
  <w15:chartTrackingRefBased/>
  <w15:docId w15:val="{74FAE378-061C-4BEE-B16C-6E111E9D5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F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sic">
    <w:name w:val="basic"/>
    <w:basedOn w:val="a"/>
    <w:link w:val="basic0"/>
    <w:qFormat/>
    <w:rsid w:val="00CF0FAF"/>
    <w:pPr>
      <w:spacing w:before="100" w:after="100" w:line="400" w:lineRule="atLeast"/>
    </w:pPr>
    <w:rPr>
      <w:rFonts w:ascii="Times New Roman" w:eastAsia="宋体" w:hAnsi="Times New Roman"/>
      <w:sz w:val="24"/>
    </w:rPr>
  </w:style>
  <w:style w:type="table" w:styleId="a3">
    <w:name w:val="Table Grid"/>
    <w:basedOn w:val="a1"/>
    <w:uiPriority w:val="39"/>
    <w:rsid w:val="00BE0B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ar">
    <w:name w:val="infobar"/>
    <w:basedOn w:val="basic"/>
    <w:link w:val="infobar0"/>
    <w:rsid w:val="00290398"/>
    <w:pPr>
      <w:spacing w:line="400" w:lineRule="exact"/>
      <w:jc w:val="left"/>
    </w:pPr>
    <w:rPr>
      <w:rFonts w:ascii="Arial" w:eastAsia="楷体" w:hAnsi="Arial"/>
    </w:rPr>
  </w:style>
  <w:style w:type="character" w:customStyle="1" w:styleId="basic0">
    <w:name w:val="basic 字符"/>
    <w:basedOn w:val="a0"/>
    <w:link w:val="basic"/>
    <w:rsid w:val="00366FFE"/>
    <w:rPr>
      <w:rFonts w:ascii="Times New Roman" w:eastAsia="宋体" w:hAnsi="Times New Roman"/>
      <w:sz w:val="24"/>
    </w:rPr>
  </w:style>
  <w:style w:type="character" w:customStyle="1" w:styleId="infobar0">
    <w:name w:val="infobar 字符"/>
    <w:basedOn w:val="basic0"/>
    <w:link w:val="infobar"/>
    <w:rsid w:val="00290398"/>
    <w:rPr>
      <w:rFonts w:ascii="Arial" w:eastAsia="楷体" w:hAnsi="Arial"/>
      <w:sz w:val="24"/>
    </w:rPr>
  </w:style>
  <w:style w:type="paragraph" w:customStyle="1" w:styleId="order">
    <w:name w:val="order"/>
    <w:basedOn w:val="a"/>
    <w:link w:val="order0"/>
    <w:rsid w:val="00C92FFD"/>
    <w:rPr>
      <w:rFonts w:ascii="Times New Roman" w:eastAsia="Times New Roman" w:hAnsi="Times New Roman" w:cs="Arial"/>
      <w:i/>
      <w:iCs/>
      <w:color w:val="404040" w:themeColor="text1" w:themeTint="BF"/>
      <w:szCs w:val="20"/>
    </w:rPr>
  </w:style>
  <w:style w:type="character" w:customStyle="1" w:styleId="order0">
    <w:name w:val="order 字符"/>
    <w:basedOn w:val="a0"/>
    <w:link w:val="order"/>
    <w:rsid w:val="00C92FFD"/>
    <w:rPr>
      <w:rFonts w:ascii="Times New Roman" w:eastAsia="Times New Roman" w:hAnsi="Times New Roman" w:cs="Arial"/>
      <w:i/>
      <w:iCs/>
      <w:color w:val="404040" w:themeColor="text1" w:themeTint="BF"/>
      <w:szCs w:val="20"/>
    </w:rPr>
  </w:style>
  <w:style w:type="paragraph" w:customStyle="1" w:styleId="bottom">
    <w:name w:val="bottom"/>
    <w:basedOn w:val="basic"/>
    <w:link w:val="bottom0"/>
    <w:rsid w:val="00A35F95"/>
    <w:pPr>
      <w:jc w:val="right"/>
    </w:pPr>
    <w:rPr>
      <w:rFonts w:ascii="方正喵呜简体" w:eastAsia="方正喵呜简体" w:hAnsi="方正喵呜简体"/>
      <w:color w:val="404040" w:themeColor="text1" w:themeTint="BF"/>
    </w:rPr>
  </w:style>
  <w:style w:type="character" w:customStyle="1" w:styleId="bottom0">
    <w:name w:val="bottom 字符"/>
    <w:basedOn w:val="basic0"/>
    <w:link w:val="bottom"/>
    <w:rsid w:val="00A35F95"/>
    <w:rPr>
      <w:rFonts w:ascii="方正喵呜简体" w:eastAsia="方正喵呜简体" w:hAnsi="方正喵呜简体"/>
      <w:color w:val="404040" w:themeColor="text1" w:themeTint="BF"/>
      <w:sz w:val="24"/>
    </w:rPr>
  </w:style>
  <w:style w:type="paragraph" w:customStyle="1" w:styleId="character">
    <w:name w:val="character"/>
    <w:basedOn w:val="basic"/>
    <w:link w:val="character0"/>
    <w:rsid w:val="007B3079"/>
    <w:rPr>
      <w:rFonts w:eastAsia="楷体"/>
    </w:rPr>
  </w:style>
  <w:style w:type="character" w:customStyle="1" w:styleId="character0">
    <w:name w:val="character 字符"/>
    <w:basedOn w:val="basic0"/>
    <w:link w:val="character"/>
    <w:rsid w:val="007B3079"/>
    <w:rPr>
      <w:rFonts w:ascii="Times New Roman" w:eastAsia="楷体" w:hAnsi="Times New Roman"/>
      <w:sz w:val="24"/>
    </w:rPr>
  </w:style>
  <w:style w:type="paragraph" w:customStyle="1" w:styleId="1">
    <w:name w:val="样式1"/>
    <w:basedOn w:val="infobar"/>
    <w:link w:val="10"/>
    <w:rsid w:val="001E404F"/>
  </w:style>
  <w:style w:type="table" w:customStyle="1" w:styleId="tablecenter">
    <w:name w:val="table_center"/>
    <w:basedOn w:val="a1"/>
    <w:uiPriority w:val="99"/>
    <w:rsid w:val="001E404F"/>
    <w:pPr>
      <w:spacing w:before="100" w:after="100" w:line="400" w:lineRule="exact"/>
    </w:pPr>
    <w:rPr>
      <w:rFonts w:ascii="Times New Roman" w:eastAsia="宋体" w:hAnsi="Times New Roman"/>
      <w:sz w:val="24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character" w:customStyle="1" w:styleId="10">
    <w:name w:val="样式1 字符"/>
    <w:basedOn w:val="infobar0"/>
    <w:link w:val="1"/>
    <w:rsid w:val="001E404F"/>
    <w:rPr>
      <w:rFonts w:ascii="Arial" w:eastAsia="楷体" w:hAnsi="Arial"/>
      <w:sz w:val="24"/>
    </w:rPr>
  </w:style>
  <w:style w:type="paragraph" w:customStyle="1" w:styleId="grade">
    <w:name w:val="grade"/>
    <w:basedOn w:val="basic"/>
    <w:next w:val="basic"/>
    <w:link w:val="grade0"/>
    <w:rsid w:val="004000B9"/>
    <w:rPr>
      <w:rFonts w:eastAsia="演示春风楷"/>
      <w:i/>
    </w:rPr>
  </w:style>
  <w:style w:type="character" w:customStyle="1" w:styleId="grade0">
    <w:name w:val="grade 字符"/>
    <w:basedOn w:val="basic0"/>
    <w:link w:val="grade"/>
    <w:rsid w:val="004000B9"/>
    <w:rPr>
      <w:rFonts w:ascii="Times New Roman" w:eastAsia="演示春风楷" w:hAnsi="Times New Roman"/>
      <w:i/>
      <w:sz w:val="24"/>
    </w:rPr>
  </w:style>
  <w:style w:type="paragraph" w:styleId="a4">
    <w:name w:val="header"/>
    <w:basedOn w:val="a"/>
    <w:link w:val="a5"/>
    <w:uiPriority w:val="99"/>
    <w:unhideWhenUsed/>
    <w:rsid w:val="001521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5217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521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52173"/>
    <w:rPr>
      <w:sz w:val="18"/>
      <w:szCs w:val="18"/>
    </w:rPr>
  </w:style>
  <w:style w:type="paragraph" w:customStyle="1" w:styleId="basicfs">
    <w:name w:val="basic_fs"/>
    <w:basedOn w:val="basic"/>
    <w:next w:val="basic"/>
    <w:link w:val="basicfs0"/>
    <w:rsid w:val="00152173"/>
    <w:rPr>
      <w:rFonts w:eastAsia="仿宋"/>
    </w:rPr>
  </w:style>
  <w:style w:type="character" w:customStyle="1" w:styleId="basicfs0">
    <w:name w:val="basic_fs 字符"/>
    <w:basedOn w:val="basic0"/>
    <w:link w:val="basicfs"/>
    <w:rsid w:val="00152173"/>
    <w:rPr>
      <w:rFonts w:ascii="Times New Roman" w:eastAsia="仿宋" w:hAnsi="Times New Roman"/>
      <w:sz w:val="24"/>
    </w:rPr>
  </w:style>
  <w:style w:type="paragraph" w:customStyle="1" w:styleId="basickt">
    <w:name w:val="basic_kt"/>
    <w:basedOn w:val="basic"/>
    <w:link w:val="basickt0"/>
    <w:rsid w:val="00EF40D6"/>
    <w:rPr>
      <w:rFonts w:eastAsia="楷体"/>
    </w:rPr>
  </w:style>
  <w:style w:type="character" w:customStyle="1" w:styleId="basickt0">
    <w:name w:val="basic_kt 字符"/>
    <w:basedOn w:val="basic0"/>
    <w:link w:val="basickt"/>
    <w:rsid w:val="00EF40D6"/>
    <w:rPr>
      <w:rFonts w:ascii="Times New Roman" w:eastAsia="楷体" w:hAnsi="Times New Roman"/>
      <w:sz w:val="24"/>
    </w:rPr>
  </w:style>
  <w:style w:type="character" w:customStyle="1" w:styleId="fs">
    <w:name w:val="fs"/>
    <w:basedOn w:val="a0"/>
    <w:uiPriority w:val="1"/>
    <w:qFormat/>
    <w:rsid w:val="00024098"/>
    <w:rPr>
      <w:rFonts w:eastAsia="仿宋"/>
      <w:sz w:val="24"/>
    </w:rPr>
  </w:style>
  <w:style w:type="character" w:customStyle="1" w:styleId="kt">
    <w:name w:val="kt"/>
    <w:basedOn w:val="fs"/>
    <w:uiPriority w:val="1"/>
    <w:qFormat/>
    <w:rsid w:val="00D603A0"/>
    <w:rPr>
      <w:rFonts w:eastAsia="楷体"/>
      <w:sz w:val="24"/>
    </w:rPr>
  </w:style>
  <w:style w:type="paragraph" w:customStyle="1" w:styleId="basichigh1">
    <w:name w:val="basic_high1"/>
    <w:basedOn w:val="basic"/>
    <w:link w:val="basichigh10"/>
    <w:rsid w:val="00775B84"/>
    <w:pPr>
      <w:spacing w:after="300" w:line="400" w:lineRule="exact"/>
      <w:ind w:firstLineChars="100" w:firstLine="100"/>
    </w:pPr>
  </w:style>
  <w:style w:type="paragraph" w:customStyle="1" w:styleId="basichigh4">
    <w:name w:val="basic_high4"/>
    <w:basedOn w:val="basichigh1"/>
    <w:link w:val="basichigh40"/>
    <w:rsid w:val="008F6B4D"/>
    <w:pPr>
      <w:spacing w:after="100"/>
      <w:ind w:leftChars="400" w:left="400" w:firstLineChars="0" w:firstLine="0"/>
    </w:pPr>
  </w:style>
  <w:style w:type="character" w:customStyle="1" w:styleId="basichigh10">
    <w:name w:val="basic_high1 字符"/>
    <w:basedOn w:val="basic0"/>
    <w:link w:val="basichigh1"/>
    <w:rsid w:val="00775B84"/>
    <w:rPr>
      <w:rFonts w:ascii="Times New Roman" w:eastAsia="宋体" w:hAnsi="Times New Roman"/>
      <w:sz w:val="24"/>
    </w:rPr>
  </w:style>
  <w:style w:type="character" w:customStyle="1" w:styleId="basichigh40">
    <w:name w:val="basic_high4 字符"/>
    <w:basedOn w:val="basichigh10"/>
    <w:link w:val="basichigh4"/>
    <w:rsid w:val="008F6B4D"/>
    <w:rPr>
      <w:rFonts w:ascii="Times New Roman" w:eastAsia="宋体" w:hAnsi="Times New Roman"/>
      <w:sz w:val="24"/>
    </w:rPr>
  </w:style>
  <w:style w:type="table" w:customStyle="1" w:styleId="tableclearing">
    <w:name w:val="table_clearing"/>
    <w:basedOn w:val="a1"/>
    <w:uiPriority w:val="99"/>
    <w:rsid w:val="00D474C0"/>
    <w:rPr>
      <w:rFonts w:eastAsia="宋体"/>
      <w:sz w:val="24"/>
    </w:rPr>
    <w:tblPr/>
  </w:style>
  <w:style w:type="paragraph" w:customStyle="1" w:styleId="tianpinyin">
    <w:name w:val="tian_pinyin"/>
    <w:basedOn w:val="basic"/>
    <w:link w:val="tianpinyin0"/>
    <w:rsid w:val="00F7447E"/>
    <w:pPr>
      <w:spacing w:before="0" w:after="0" w:line="240" w:lineRule="atLeast"/>
    </w:pPr>
  </w:style>
  <w:style w:type="character" w:customStyle="1" w:styleId="tianpinyin0">
    <w:name w:val="tian_pinyin 字符"/>
    <w:basedOn w:val="basic0"/>
    <w:link w:val="tianpinyin"/>
    <w:rsid w:val="00F7447E"/>
    <w:rPr>
      <w:rFonts w:ascii="Times New Roman" w:eastAsia="宋体" w:hAnsi="Times New Roman"/>
      <w:sz w:val="24"/>
    </w:rPr>
  </w:style>
  <w:style w:type="paragraph" w:customStyle="1" w:styleId="tiancontent">
    <w:name w:val="tian_content"/>
    <w:basedOn w:val="basic"/>
    <w:link w:val="tiancontent0"/>
    <w:rsid w:val="00282DBB"/>
    <w:pPr>
      <w:spacing w:after="400" w:line="400" w:lineRule="exact"/>
    </w:pPr>
  </w:style>
  <w:style w:type="character" w:customStyle="1" w:styleId="tiancontent0">
    <w:name w:val="tian_content 字符"/>
    <w:basedOn w:val="basic0"/>
    <w:link w:val="tiancontent"/>
    <w:rsid w:val="00282DBB"/>
    <w:rPr>
      <w:rFonts w:ascii="Times New Roman" w:eastAsia="宋体" w:hAnsi="Times New Roman"/>
      <w:sz w:val="24"/>
    </w:rPr>
  </w:style>
  <w:style w:type="character" w:customStyle="1" w:styleId="basicrun">
    <w:name w:val="basic_run"/>
    <w:basedOn w:val="basic0"/>
    <w:uiPriority w:val="1"/>
    <w:qFormat/>
    <w:rsid w:val="003D154C"/>
    <w:rPr>
      <w:rFonts w:ascii="Times New Roman" w:eastAsia="宋体" w:hAnsi="Times New Roman"/>
      <w:sz w:val="24"/>
    </w:rPr>
  </w:style>
  <w:style w:type="paragraph" w:customStyle="1" w:styleId="testrange">
    <w:name w:val="test_range"/>
    <w:basedOn w:val="basic"/>
    <w:qFormat/>
    <w:rsid w:val="00AE0E0C"/>
    <w:pPr>
      <w:jc w:val="right"/>
    </w:pPr>
    <w:rPr>
      <w:rFonts w:ascii="仿宋" w:eastAsia="仿宋" w:hAnsi="仿宋"/>
      <w:color w:val="404040" w:themeColor="text1" w:themeTint="BF"/>
      <w:sz w:val="21"/>
    </w:rPr>
  </w:style>
  <w:style w:type="paragraph" w:customStyle="1" w:styleId="basicarial">
    <w:name w:val="basic_arial"/>
    <w:basedOn w:val="basic"/>
    <w:link w:val="basicarial0"/>
    <w:qFormat/>
    <w:rsid w:val="003474D4"/>
    <w:rPr>
      <w:rFonts w:ascii="Arial" w:hAnsi="Arial"/>
    </w:rPr>
  </w:style>
  <w:style w:type="paragraph" w:customStyle="1" w:styleId="basicarialsentence">
    <w:name w:val="basic_arial_sentence"/>
    <w:basedOn w:val="basicarial"/>
    <w:link w:val="basicarialsentence0"/>
    <w:qFormat/>
    <w:rsid w:val="00E534EF"/>
    <w:pPr>
      <w:ind w:leftChars="200" w:left="200"/>
    </w:pPr>
  </w:style>
  <w:style w:type="character" w:customStyle="1" w:styleId="basicarial0">
    <w:name w:val="basic_arial 字符"/>
    <w:basedOn w:val="basic0"/>
    <w:link w:val="basicarial"/>
    <w:rsid w:val="00E534EF"/>
    <w:rPr>
      <w:rFonts w:ascii="Arial" w:eastAsia="宋体" w:hAnsi="Arial"/>
      <w:sz w:val="24"/>
    </w:rPr>
  </w:style>
  <w:style w:type="character" w:customStyle="1" w:styleId="basicarialsentence0">
    <w:name w:val="basic_arial_sentence 字符"/>
    <w:basedOn w:val="basicarial0"/>
    <w:link w:val="basicarialsentence"/>
    <w:rsid w:val="00E534EF"/>
    <w:rPr>
      <w:rFonts w:ascii="Arial" w:eastAsia="宋体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77828\Documents\&#33258;&#23450;&#20041;%20Office%20&#27169;&#26495;\basic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</Template>
  <TotalTime>83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李宇</dc:creator>
  <cp:keywords/>
  <dc:description/>
  <cp:lastModifiedBy>李 宇</cp:lastModifiedBy>
  <cp:revision>61</cp:revision>
  <dcterms:created xsi:type="dcterms:W3CDTF">2022-03-28T13:58:00Z</dcterms:created>
  <dcterms:modified xsi:type="dcterms:W3CDTF">2023-02-22T08:28:00Z</dcterms:modified>
</cp:coreProperties>
</file>